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insideH w:val="single" w:sz="48" w:space="0" w:color="FFFFFF" w:themeColor="background1"/>
        </w:tblBorders>
        <w:tblLayout w:type="fixed"/>
        <w:tblCellMar>
          <w:left w:w="0" w:type="dxa"/>
          <w:right w:w="0" w:type="dxa"/>
        </w:tblCellMar>
        <w:tblLook w:val="04A0" w:firstRow="1" w:lastRow="0" w:firstColumn="1" w:lastColumn="0" w:noHBand="0" w:noVBand="1"/>
      </w:tblPr>
      <w:tblGrid>
        <w:gridCol w:w="10800"/>
      </w:tblGrid>
      <w:tr w:rsidR="007725D5" w14:paraId="07039F4C" w14:textId="77777777">
        <w:tc>
          <w:tcPr>
            <w:tcW w:w="10800" w:type="dxa"/>
            <w:vAlign w:val="center"/>
          </w:tcPr>
          <w:tbl>
            <w:tblPr>
              <w:tblW w:w="5000" w:type="pct"/>
              <w:tblBorders>
                <w:insideH w:val="single" w:sz="48" w:space="0" w:color="FFFFFF" w:themeColor="background1"/>
                <w:insideV w:val="single" w:sz="48" w:space="0" w:color="FFFFFF" w:themeColor="background1"/>
              </w:tblBorders>
              <w:tblLayout w:type="fixed"/>
              <w:tblCellMar>
                <w:left w:w="0" w:type="dxa"/>
                <w:right w:w="0" w:type="dxa"/>
              </w:tblCellMar>
              <w:tblLook w:val="04A0" w:firstRow="1" w:lastRow="0" w:firstColumn="1" w:lastColumn="0" w:noHBand="0" w:noVBand="1"/>
            </w:tblPr>
            <w:tblGrid>
              <w:gridCol w:w="5400"/>
              <w:gridCol w:w="5400"/>
            </w:tblGrid>
            <w:tr w:rsidR="007725D5" w14:paraId="218578C3" w14:textId="77777777" w:rsidTr="003C06AB">
              <w:trPr>
                <w:trHeight w:hRule="exact" w:val="4389"/>
              </w:trPr>
              <w:tc>
                <w:tcPr>
                  <w:tcW w:w="2500" w:type="pct"/>
                  <w:shd w:val="clear" w:color="auto" w:fill="330F42" w:themeFill="accent2"/>
                  <w:vAlign w:val="center"/>
                </w:tcPr>
                <w:p w14:paraId="2A3187D9" w14:textId="4921C51D" w:rsidR="007725D5" w:rsidRDefault="00643441" w:rsidP="00632089">
                  <w:pPr>
                    <w:pStyle w:val="Title"/>
                  </w:pPr>
                  <w:r>
                    <w:t>Hybrid</w:t>
                  </w:r>
                  <w:r w:rsidR="00A6483A">
                    <w:t xml:space="preserve"> Mobile App</w:t>
                  </w:r>
                </w:p>
              </w:tc>
              <w:tc>
                <w:tcPr>
                  <w:tcW w:w="2500" w:type="pct"/>
                  <w:shd w:val="clear" w:color="auto" w:fill="00B0F0"/>
                </w:tcPr>
                <w:p w14:paraId="49356C38" w14:textId="77777777" w:rsidR="007725D5" w:rsidRDefault="00E2651B" w:rsidP="003C06AB">
                  <w:pPr>
                    <w:jc w:val="center"/>
                  </w:pPr>
                  <w:r>
                    <w:rPr>
                      <w:noProof/>
                    </w:rPr>
                    <w:drawing>
                      <wp:inline distT="0" distB="0" distL="0" distR="0" wp14:anchorId="68CF18FF" wp14:editId="6BFECCF8">
                        <wp:extent cx="1938484"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2-18138061.jpg"/>
                                <pic:cNvPicPr/>
                              </pic:nvPicPr>
                              <pic:blipFill>
                                <a:blip r:embed="rId10">
                                  <a:extLst>
                                    <a:ext uri="{28A0092B-C50C-407E-A947-70E740481C1C}">
                                      <a14:useLocalDpi xmlns:a14="http://schemas.microsoft.com/office/drawing/2010/main" val="0"/>
                                    </a:ext>
                                  </a:extLst>
                                </a:blip>
                                <a:stretch>
                                  <a:fillRect/>
                                </a:stretch>
                              </pic:blipFill>
                              <pic:spPr bwMode="auto">
                                <a:xfrm>
                                  <a:off x="0" y="0"/>
                                  <a:ext cx="1938484" cy="2743200"/>
                                </a:xfrm>
                                <a:prstGeom prst="rect">
                                  <a:avLst/>
                                </a:prstGeom>
                                <a:ln>
                                  <a:noFill/>
                                </a:ln>
                                <a:extLst>
                                  <a:ext uri="{53640926-AAD7-44D8-BBD7-CCE9431645EC}">
                                    <a14:shadowObscured xmlns:a14="http://schemas.microsoft.com/office/drawing/2010/main"/>
                                  </a:ext>
                                </a:extLst>
                              </pic:spPr>
                            </pic:pic>
                          </a:graphicData>
                        </a:graphic>
                      </wp:inline>
                    </w:drawing>
                  </w:r>
                </w:p>
              </w:tc>
            </w:tr>
            <w:tr w:rsidR="007725D5" w14:paraId="6F5062AA" w14:textId="77777777" w:rsidTr="003C06AB">
              <w:trPr>
                <w:trHeight w:hRule="exact" w:val="4320"/>
              </w:trPr>
              <w:tc>
                <w:tcPr>
                  <w:tcW w:w="2500" w:type="pct"/>
                  <w:shd w:val="clear" w:color="auto" w:fill="A6A6A6" w:themeFill="background1" w:themeFillShade="A6"/>
                </w:tcPr>
                <w:p w14:paraId="18769135" w14:textId="77777777" w:rsidR="007725D5" w:rsidRDefault="00E2651B" w:rsidP="003C06AB">
                  <w:pPr>
                    <w:jc w:val="center"/>
                  </w:pPr>
                  <w:r>
                    <w:rPr>
                      <w:noProof/>
                    </w:rPr>
                    <w:drawing>
                      <wp:inline distT="0" distB="0" distL="0" distR="0" wp14:anchorId="1D475DB7" wp14:editId="55E309B3">
                        <wp:extent cx="2307631" cy="26700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2-17840257.jpg"/>
                                <pic:cNvPicPr/>
                              </pic:nvPicPr>
                              <pic:blipFill>
                                <a:blip r:embed="rId11">
                                  <a:extLst>
                                    <a:ext uri="{BEBA8EAE-BF5A-486C-A8C5-ECC9F3942E4B}">
                                      <a14:imgProps xmlns:a14="http://schemas.microsoft.com/office/drawing/2010/main">
                                        <a14:imgLayer r:embed="rId12">
                                          <a14:imgEffect>
                                            <a14:backgroundRemoval t="0" b="95568" l="4968" r="99359">
                                              <a14:foregroundMark x1="95833" y1="33241" x2="95833" y2="33241"/>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2307631" cy="2670048"/>
                                </a:xfrm>
                                <a:prstGeom prst="rect">
                                  <a:avLst/>
                                </a:prstGeom>
                                <a:ln>
                                  <a:noFill/>
                                </a:ln>
                                <a:extLst>
                                  <a:ext uri="{53640926-AAD7-44D8-BBD7-CCE9431645EC}">
                                    <a14:shadowObscured xmlns:a14="http://schemas.microsoft.com/office/drawing/2010/main"/>
                                  </a:ext>
                                </a:extLst>
                              </pic:spPr>
                            </pic:pic>
                          </a:graphicData>
                        </a:graphic>
                      </wp:inline>
                    </w:drawing>
                  </w:r>
                </w:p>
              </w:tc>
              <w:tc>
                <w:tcPr>
                  <w:tcW w:w="2500" w:type="pct"/>
                  <w:shd w:val="clear" w:color="auto" w:fill="808080" w:themeFill="background1" w:themeFillShade="80"/>
                </w:tcPr>
                <w:p w14:paraId="17AD52DB" w14:textId="77777777" w:rsidR="007725D5" w:rsidRDefault="00E2651B" w:rsidP="003C06AB">
                  <w:pPr>
                    <w:jc w:val="center"/>
                  </w:pPr>
                  <w:r>
                    <w:rPr>
                      <w:noProof/>
                    </w:rPr>
                    <w:drawing>
                      <wp:inline distT="0" distB="0" distL="0" distR="0" wp14:anchorId="01F7F82A" wp14:editId="20F81876">
                        <wp:extent cx="2370666" cy="2667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2-16922719.jpg"/>
                                <pic:cNvPicPr/>
                              </pic:nvPicPr>
                              <pic:blipFill>
                                <a:blip r:embed="rId13">
                                  <a:extLst>
                                    <a:ext uri="{28A0092B-C50C-407E-A947-70E740481C1C}">
                                      <a14:useLocalDpi xmlns:a14="http://schemas.microsoft.com/office/drawing/2010/main" val="0"/>
                                    </a:ext>
                                  </a:extLst>
                                </a:blip>
                                <a:stretch>
                                  <a:fillRect/>
                                </a:stretch>
                              </pic:blipFill>
                              <pic:spPr bwMode="auto">
                                <a:xfrm>
                                  <a:off x="0" y="0"/>
                                  <a:ext cx="2370666" cy="2667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E5FC0E" w14:textId="77777777" w:rsidR="007725D5" w:rsidRDefault="007725D5"/>
        </w:tc>
      </w:tr>
      <w:tr w:rsidR="007725D5" w14:paraId="6CCC9FB6" w14:textId="77777777" w:rsidTr="003C06AB">
        <w:trPr>
          <w:trHeight w:hRule="exact" w:val="5400"/>
        </w:trPr>
        <w:tc>
          <w:tcPr>
            <w:tcW w:w="10800" w:type="dxa"/>
            <w:shd w:val="clear" w:color="auto" w:fill="330F42" w:themeFill="accent2"/>
            <w:vAlign w:val="center"/>
          </w:tcPr>
          <w:p w14:paraId="3102E3FA" w14:textId="77777777" w:rsidR="007725D5" w:rsidRDefault="003C06AB">
            <w:pPr>
              <w:pStyle w:val="Subtitle"/>
            </w:pPr>
            <w:r>
              <w:t>Introduction</w:t>
            </w:r>
          </w:p>
          <w:p w14:paraId="7325CBCB" w14:textId="77777777" w:rsidR="007725D5" w:rsidRDefault="003C06AB" w:rsidP="003C06AB">
            <w:pPr>
              <w:pStyle w:val="BlockText"/>
            </w:pPr>
            <w:r>
              <w:t>Cordova, Yeoman, Grunt, Angular</w:t>
            </w:r>
          </w:p>
          <w:p w14:paraId="7018E2DB" w14:textId="77777777" w:rsidR="001B63F1" w:rsidRDefault="001B63F1" w:rsidP="003C06AB">
            <w:pPr>
              <w:pStyle w:val="BlockText"/>
            </w:pPr>
            <w:r>
              <w:t>Compiled by Amin Shariati</w:t>
            </w:r>
          </w:p>
          <w:p w14:paraId="56F0BE98" w14:textId="23108467" w:rsidR="009514E2" w:rsidRDefault="009514E2" w:rsidP="003C06AB">
            <w:pPr>
              <w:pStyle w:val="BlockText"/>
            </w:pPr>
            <w:r>
              <w:t>Version: 0.0.</w:t>
            </w:r>
            <w:r w:rsidR="00575765">
              <w:t>3</w:t>
            </w:r>
            <w:bookmarkStart w:id="0" w:name="_GoBack"/>
            <w:bookmarkEnd w:id="0"/>
          </w:p>
        </w:tc>
      </w:tr>
    </w:tbl>
    <w:p w14:paraId="54248C36" w14:textId="1B8B529A" w:rsidR="007725D5" w:rsidRDefault="00E2651B">
      <w:r>
        <w:br w:type="page"/>
      </w:r>
    </w:p>
    <w:sdt>
      <w:sdtPr>
        <w:rPr>
          <w:rFonts w:asciiTheme="minorHAnsi" w:eastAsiaTheme="minorHAnsi" w:hAnsiTheme="minorHAnsi" w:cstheme="minorBidi"/>
          <w:b w:val="0"/>
          <w:bCs w:val="0"/>
          <w:color w:val="404040" w:themeColor="text1" w:themeTint="BF"/>
          <w:sz w:val="20"/>
          <w:szCs w:val="20"/>
        </w:rPr>
        <w:id w:val="12503905"/>
        <w:docPartObj>
          <w:docPartGallery w:val="Table of Contents"/>
          <w:docPartUnique/>
        </w:docPartObj>
      </w:sdtPr>
      <w:sdtEndPr>
        <w:rPr>
          <w:noProof/>
        </w:rPr>
      </w:sdtEndPr>
      <w:sdtContent>
        <w:p w14:paraId="5BA2C9F2" w14:textId="17DF060E" w:rsidR="006F2C7C" w:rsidRDefault="006F2C7C">
          <w:pPr>
            <w:pStyle w:val="TOCHeading"/>
          </w:pPr>
          <w:r>
            <w:t>Table of Contents</w:t>
          </w:r>
        </w:p>
        <w:p w14:paraId="00481FF6" w14:textId="77777777" w:rsidR="00D0279B" w:rsidRDefault="006F2C7C">
          <w:pPr>
            <w:pStyle w:val="TOC1"/>
            <w:tabs>
              <w:tab w:val="right" w:leader="dot" w:pos="10790"/>
            </w:tabs>
            <w:rPr>
              <w:rFonts w:eastAsiaTheme="minorEastAsia"/>
              <w:b w:val="0"/>
              <w:bCs w:val="0"/>
              <w:noProof/>
              <w:color w:val="auto"/>
            </w:rPr>
          </w:pPr>
          <w:r>
            <w:rPr>
              <w:b w:val="0"/>
              <w:bCs w:val="0"/>
            </w:rPr>
            <w:fldChar w:fldCharType="begin"/>
          </w:r>
          <w:r>
            <w:instrText xml:space="preserve"> TOC \o "1-3" \h \z \u </w:instrText>
          </w:r>
          <w:r>
            <w:rPr>
              <w:b w:val="0"/>
              <w:bCs w:val="0"/>
            </w:rPr>
            <w:fldChar w:fldCharType="separate"/>
          </w:r>
          <w:hyperlink w:anchor="_Toc444031052" w:history="1">
            <w:r w:rsidR="00D0279B" w:rsidRPr="00176844">
              <w:rPr>
                <w:rStyle w:val="Hyperlink"/>
                <w:noProof/>
              </w:rPr>
              <w:t>Version History</w:t>
            </w:r>
            <w:r w:rsidR="00D0279B">
              <w:rPr>
                <w:noProof/>
                <w:webHidden/>
              </w:rPr>
              <w:tab/>
            </w:r>
            <w:r w:rsidR="00D0279B">
              <w:rPr>
                <w:noProof/>
                <w:webHidden/>
              </w:rPr>
              <w:fldChar w:fldCharType="begin"/>
            </w:r>
            <w:r w:rsidR="00D0279B">
              <w:rPr>
                <w:noProof/>
                <w:webHidden/>
              </w:rPr>
              <w:instrText xml:space="preserve"> PAGEREF _Toc444031052 \h </w:instrText>
            </w:r>
            <w:r w:rsidR="00D0279B">
              <w:rPr>
                <w:noProof/>
                <w:webHidden/>
              </w:rPr>
            </w:r>
            <w:r w:rsidR="00D0279B">
              <w:rPr>
                <w:noProof/>
                <w:webHidden/>
              </w:rPr>
              <w:fldChar w:fldCharType="separate"/>
            </w:r>
            <w:r w:rsidR="00575765">
              <w:rPr>
                <w:noProof/>
                <w:webHidden/>
              </w:rPr>
              <w:t>3</w:t>
            </w:r>
            <w:r w:rsidR="00D0279B">
              <w:rPr>
                <w:noProof/>
                <w:webHidden/>
              </w:rPr>
              <w:fldChar w:fldCharType="end"/>
            </w:r>
          </w:hyperlink>
        </w:p>
        <w:p w14:paraId="69FEC1EF" w14:textId="77777777" w:rsidR="00D0279B" w:rsidRDefault="00D0279B">
          <w:pPr>
            <w:pStyle w:val="TOC1"/>
            <w:tabs>
              <w:tab w:val="right" w:leader="dot" w:pos="10790"/>
            </w:tabs>
            <w:rPr>
              <w:rFonts w:eastAsiaTheme="minorEastAsia"/>
              <w:b w:val="0"/>
              <w:bCs w:val="0"/>
              <w:noProof/>
              <w:color w:val="auto"/>
            </w:rPr>
          </w:pPr>
          <w:hyperlink w:anchor="_Toc444031053" w:history="1">
            <w:r w:rsidRPr="00176844">
              <w:rPr>
                <w:rStyle w:val="Hyperlink"/>
                <w:noProof/>
              </w:rPr>
              <w:t>Installing Node.js®</w:t>
            </w:r>
            <w:r>
              <w:rPr>
                <w:noProof/>
                <w:webHidden/>
              </w:rPr>
              <w:tab/>
            </w:r>
            <w:r>
              <w:rPr>
                <w:noProof/>
                <w:webHidden/>
              </w:rPr>
              <w:fldChar w:fldCharType="begin"/>
            </w:r>
            <w:r>
              <w:rPr>
                <w:noProof/>
                <w:webHidden/>
              </w:rPr>
              <w:instrText xml:space="preserve"> PAGEREF _Toc444031053 \h </w:instrText>
            </w:r>
            <w:r>
              <w:rPr>
                <w:noProof/>
                <w:webHidden/>
              </w:rPr>
            </w:r>
            <w:r>
              <w:rPr>
                <w:noProof/>
                <w:webHidden/>
              </w:rPr>
              <w:fldChar w:fldCharType="separate"/>
            </w:r>
            <w:r w:rsidR="00575765">
              <w:rPr>
                <w:noProof/>
                <w:webHidden/>
              </w:rPr>
              <w:t>4</w:t>
            </w:r>
            <w:r>
              <w:rPr>
                <w:noProof/>
                <w:webHidden/>
              </w:rPr>
              <w:fldChar w:fldCharType="end"/>
            </w:r>
          </w:hyperlink>
        </w:p>
        <w:p w14:paraId="6D62D60C" w14:textId="77777777" w:rsidR="00D0279B" w:rsidRDefault="00D0279B">
          <w:pPr>
            <w:pStyle w:val="TOC1"/>
            <w:tabs>
              <w:tab w:val="right" w:leader="dot" w:pos="10790"/>
            </w:tabs>
            <w:rPr>
              <w:rFonts w:eastAsiaTheme="minorEastAsia"/>
              <w:b w:val="0"/>
              <w:bCs w:val="0"/>
              <w:noProof/>
              <w:color w:val="auto"/>
            </w:rPr>
          </w:pPr>
          <w:hyperlink w:anchor="_Toc444031054" w:history="1">
            <w:r w:rsidRPr="00176844">
              <w:rPr>
                <w:rStyle w:val="Hyperlink"/>
                <w:noProof/>
              </w:rPr>
              <w:t>Installing Git</w:t>
            </w:r>
            <w:r>
              <w:rPr>
                <w:noProof/>
                <w:webHidden/>
              </w:rPr>
              <w:tab/>
            </w:r>
            <w:r>
              <w:rPr>
                <w:noProof/>
                <w:webHidden/>
              </w:rPr>
              <w:fldChar w:fldCharType="begin"/>
            </w:r>
            <w:r>
              <w:rPr>
                <w:noProof/>
                <w:webHidden/>
              </w:rPr>
              <w:instrText xml:space="preserve"> PAGEREF _Toc444031054 \h </w:instrText>
            </w:r>
            <w:r>
              <w:rPr>
                <w:noProof/>
                <w:webHidden/>
              </w:rPr>
            </w:r>
            <w:r>
              <w:rPr>
                <w:noProof/>
                <w:webHidden/>
              </w:rPr>
              <w:fldChar w:fldCharType="separate"/>
            </w:r>
            <w:r w:rsidR="00575765">
              <w:rPr>
                <w:noProof/>
                <w:webHidden/>
              </w:rPr>
              <w:t>5</w:t>
            </w:r>
            <w:r>
              <w:rPr>
                <w:noProof/>
                <w:webHidden/>
              </w:rPr>
              <w:fldChar w:fldCharType="end"/>
            </w:r>
          </w:hyperlink>
        </w:p>
        <w:p w14:paraId="03BA8BFD" w14:textId="77777777" w:rsidR="00D0279B" w:rsidRDefault="00D0279B">
          <w:pPr>
            <w:pStyle w:val="TOC1"/>
            <w:tabs>
              <w:tab w:val="right" w:leader="dot" w:pos="10790"/>
            </w:tabs>
            <w:rPr>
              <w:rFonts w:eastAsiaTheme="minorEastAsia"/>
              <w:b w:val="0"/>
              <w:bCs w:val="0"/>
              <w:noProof/>
              <w:color w:val="auto"/>
            </w:rPr>
          </w:pPr>
          <w:hyperlink w:anchor="_Toc444031055" w:history="1">
            <w:r w:rsidRPr="00176844">
              <w:rPr>
                <w:rStyle w:val="Hyperlink"/>
                <w:noProof/>
              </w:rPr>
              <w:t>Installing YEOMAN</w:t>
            </w:r>
            <w:r>
              <w:rPr>
                <w:noProof/>
                <w:webHidden/>
              </w:rPr>
              <w:tab/>
            </w:r>
            <w:r>
              <w:rPr>
                <w:noProof/>
                <w:webHidden/>
              </w:rPr>
              <w:fldChar w:fldCharType="begin"/>
            </w:r>
            <w:r>
              <w:rPr>
                <w:noProof/>
                <w:webHidden/>
              </w:rPr>
              <w:instrText xml:space="preserve"> PAGEREF _Toc444031055 \h </w:instrText>
            </w:r>
            <w:r>
              <w:rPr>
                <w:noProof/>
                <w:webHidden/>
              </w:rPr>
            </w:r>
            <w:r>
              <w:rPr>
                <w:noProof/>
                <w:webHidden/>
              </w:rPr>
              <w:fldChar w:fldCharType="separate"/>
            </w:r>
            <w:r w:rsidR="00575765">
              <w:rPr>
                <w:noProof/>
                <w:webHidden/>
              </w:rPr>
              <w:t>8</w:t>
            </w:r>
            <w:r>
              <w:rPr>
                <w:noProof/>
                <w:webHidden/>
              </w:rPr>
              <w:fldChar w:fldCharType="end"/>
            </w:r>
          </w:hyperlink>
        </w:p>
        <w:p w14:paraId="269925AE" w14:textId="77777777" w:rsidR="00D0279B" w:rsidRDefault="00D0279B">
          <w:pPr>
            <w:pStyle w:val="TOC1"/>
            <w:tabs>
              <w:tab w:val="right" w:leader="dot" w:pos="10790"/>
            </w:tabs>
            <w:rPr>
              <w:rFonts w:eastAsiaTheme="minorEastAsia"/>
              <w:b w:val="0"/>
              <w:bCs w:val="0"/>
              <w:noProof/>
              <w:color w:val="auto"/>
            </w:rPr>
          </w:pPr>
          <w:hyperlink w:anchor="_Toc444031056" w:history="1">
            <w:r w:rsidRPr="00176844">
              <w:rPr>
                <w:rStyle w:val="Hyperlink"/>
                <w:noProof/>
              </w:rPr>
              <w:t>Installing Gem</w:t>
            </w:r>
            <w:r>
              <w:rPr>
                <w:noProof/>
                <w:webHidden/>
              </w:rPr>
              <w:tab/>
            </w:r>
            <w:r>
              <w:rPr>
                <w:noProof/>
                <w:webHidden/>
              </w:rPr>
              <w:fldChar w:fldCharType="begin"/>
            </w:r>
            <w:r>
              <w:rPr>
                <w:noProof/>
                <w:webHidden/>
              </w:rPr>
              <w:instrText xml:space="preserve"> PAGEREF _Toc444031056 \h </w:instrText>
            </w:r>
            <w:r>
              <w:rPr>
                <w:noProof/>
                <w:webHidden/>
              </w:rPr>
            </w:r>
            <w:r>
              <w:rPr>
                <w:noProof/>
                <w:webHidden/>
              </w:rPr>
              <w:fldChar w:fldCharType="separate"/>
            </w:r>
            <w:r w:rsidR="00575765">
              <w:rPr>
                <w:noProof/>
                <w:webHidden/>
              </w:rPr>
              <w:t>9</w:t>
            </w:r>
            <w:r>
              <w:rPr>
                <w:noProof/>
                <w:webHidden/>
              </w:rPr>
              <w:fldChar w:fldCharType="end"/>
            </w:r>
          </w:hyperlink>
        </w:p>
        <w:p w14:paraId="5C474399" w14:textId="77777777" w:rsidR="00D0279B" w:rsidRDefault="00D0279B">
          <w:pPr>
            <w:pStyle w:val="TOC1"/>
            <w:tabs>
              <w:tab w:val="right" w:leader="dot" w:pos="10790"/>
            </w:tabs>
            <w:rPr>
              <w:rFonts w:eastAsiaTheme="minorEastAsia"/>
              <w:b w:val="0"/>
              <w:bCs w:val="0"/>
              <w:noProof/>
              <w:color w:val="auto"/>
            </w:rPr>
          </w:pPr>
          <w:hyperlink w:anchor="_Toc444031057" w:history="1">
            <w:r w:rsidRPr="00176844">
              <w:rPr>
                <w:rStyle w:val="Hyperlink"/>
                <w:noProof/>
              </w:rPr>
              <w:t>Installing Grunt</w:t>
            </w:r>
            <w:r>
              <w:rPr>
                <w:noProof/>
                <w:webHidden/>
              </w:rPr>
              <w:tab/>
            </w:r>
            <w:r>
              <w:rPr>
                <w:noProof/>
                <w:webHidden/>
              </w:rPr>
              <w:fldChar w:fldCharType="begin"/>
            </w:r>
            <w:r>
              <w:rPr>
                <w:noProof/>
                <w:webHidden/>
              </w:rPr>
              <w:instrText xml:space="preserve"> PAGEREF _Toc444031057 \h </w:instrText>
            </w:r>
            <w:r>
              <w:rPr>
                <w:noProof/>
                <w:webHidden/>
              </w:rPr>
            </w:r>
            <w:r>
              <w:rPr>
                <w:noProof/>
                <w:webHidden/>
              </w:rPr>
              <w:fldChar w:fldCharType="separate"/>
            </w:r>
            <w:r w:rsidR="00575765">
              <w:rPr>
                <w:noProof/>
                <w:webHidden/>
              </w:rPr>
              <w:t>10</w:t>
            </w:r>
            <w:r>
              <w:rPr>
                <w:noProof/>
                <w:webHidden/>
              </w:rPr>
              <w:fldChar w:fldCharType="end"/>
            </w:r>
          </w:hyperlink>
        </w:p>
        <w:p w14:paraId="34F9380C" w14:textId="77777777" w:rsidR="00D0279B" w:rsidRDefault="00D0279B">
          <w:pPr>
            <w:pStyle w:val="TOC1"/>
            <w:tabs>
              <w:tab w:val="right" w:leader="dot" w:pos="10790"/>
            </w:tabs>
            <w:rPr>
              <w:rFonts w:eastAsiaTheme="minorEastAsia"/>
              <w:b w:val="0"/>
              <w:bCs w:val="0"/>
              <w:noProof/>
              <w:color w:val="auto"/>
            </w:rPr>
          </w:pPr>
          <w:hyperlink w:anchor="_Toc444031058" w:history="1">
            <w:r w:rsidRPr="00176844">
              <w:rPr>
                <w:rStyle w:val="Hyperlink"/>
                <w:noProof/>
              </w:rPr>
              <w:t>Installing Bower</w:t>
            </w:r>
            <w:r>
              <w:rPr>
                <w:noProof/>
                <w:webHidden/>
              </w:rPr>
              <w:tab/>
            </w:r>
            <w:r>
              <w:rPr>
                <w:noProof/>
                <w:webHidden/>
              </w:rPr>
              <w:fldChar w:fldCharType="begin"/>
            </w:r>
            <w:r>
              <w:rPr>
                <w:noProof/>
                <w:webHidden/>
              </w:rPr>
              <w:instrText xml:space="preserve"> PAGEREF _Toc444031058 \h </w:instrText>
            </w:r>
            <w:r>
              <w:rPr>
                <w:noProof/>
                <w:webHidden/>
              </w:rPr>
            </w:r>
            <w:r>
              <w:rPr>
                <w:noProof/>
                <w:webHidden/>
              </w:rPr>
              <w:fldChar w:fldCharType="separate"/>
            </w:r>
            <w:r w:rsidR="00575765">
              <w:rPr>
                <w:noProof/>
                <w:webHidden/>
              </w:rPr>
              <w:t>11</w:t>
            </w:r>
            <w:r>
              <w:rPr>
                <w:noProof/>
                <w:webHidden/>
              </w:rPr>
              <w:fldChar w:fldCharType="end"/>
            </w:r>
          </w:hyperlink>
        </w:p>
        <w:p w14:paraId="57E7FAAD" w14:textId="77777777" w:rsidR="00D0279B" w:rsidRDefault="00D0279B">
          <w:pPr>
            <w:pStyle w:val="TOC1"/>
            <w:tabs>
              <w:tab w:val="right" w:leader="dot" w:pos="10790"/>
            </w:tabs>
            <w:rPr>
              <w:rFonts w:eastAsiaTheme="minorEastAsia"/>
              <w:b w:val="0"/>
              <w:bCs w:val="0"/>
              <w:noProof/>
              <w:color w:val="auto"/>
            </w:rPr>
          </w:pPr>
          <w:hyperlink w:anchor="_Toc444031059" w:history="1">
            <w:r w:rsidRPr="00176844">
              <w:rPr>
                <w:rStyle w:val="Hyperlink"/>
                <w:noProof/>
              </w:rPr>
              <w:t>Installing Cordova</w:t>
            </w:r>
            <w:r>
              <w:rPr>
                <w:noProof/>
                <w:webHidden/>
              </w:rPr>
              <w:tab/>
            </w:r>
            <w:r>
              <w:rPr>
                <w:noProof/>
                <w:webHidden/>
              </w:rPr>
              <w:fldChar w:fldCharType="begin"/>
            </w:r>
            <w:r>
              <w:rPr>
                <w:noProof/>
                <w:webHidden/>
              </w:rPr>
              <w:instrText xml:space="preserve"> PAGEREF _Toc444031059 \h </w:instrText>
            </w:r>
            <w:r>
              <w:rPr>
                <w:noProof/>
                <w:webHidden/>
              </w:rPr>
            </w:r>
            <w:r>
              <w:rPr>
                <w:noProof/>
                <w:webHidden/>
              </w:rPr>
              <w:fldChar w:fldCharType="separate"/>
            </w:r>
            <w:r w:rsidR="00575765">
              <w:rPr>
                <w:noProof/>
                <w:webHidden/>
              </w:rPr>
              <w:t>12</w:t>
            </w:r>
            <w:r>
              <w:rPr>
                <w:noProof/>
                <w:webHidden/>
              </w:rPr>
              <w:fldChar w:fldCharType="end"/>
            </w:r>
          </w:hyperlink>
        </w:p>
        <w:p w14:paraId="7988A246" w14:textId="77777777" w:rsidR="00D0279B" w:rsidRDefault="00D0279B">
          <w:pPr>
            <w:pStyle w:val="TOC1"/>
            <w:tabs>
              <w:tab w:val="right" w:leader="dot" w:pos="10790"/>
            </w:tabs>
            <w:rPr>
              <w:rFonts w:eastAsiaTheme="minorEastAsia"/>
              <w:b w:val="0"/>
              <w:bCs w:val="0"/>
              <w:noProof/>
              <w:color w:val="auto"/>
            </w:rPr>
          </w:pPr>
          <w:hyperlink w:anchor="_Toc444031060" w:history="1">
            <w:r w:rsidRPr="00176844">
              <w:rPr>
                <w:rStyle w:val="Hyperlink"/>
                <w:noProof/>
              </w:rPr>
              <w:t>Hologram</w:t>
            </w:r>
            <w:r>
              <w:rPr>
                <w:noProof/>
                <w:webHidden/>
              </w:rPr>
              <w:tab/>
            </w:r>
            <w:r>
              <w:rPr>
                <w:noProof/>
                <w:webHidden/>
              </w:rPr>
              <w:fldChar w:fldCharType="begin"/>
            </w:r>
            <w:r>
              <w:rPr>
                <w:noProof/>
                <w:webHidden/>
              </w:rPr>
              <w:instrText xml:space="preserve"> PAGEREF _Toc444031060 \h </w:instrText>
            </w:r>
            <w:r>
              <w:rPr>
                <w:noProof/>
                <w:webHidden/>
              </w:rPr>
            </w:r>
            <w:r>
              <w:rPr>
                <w:noProof/>
                <w:webHidden/>
              </w:rPr>
              <w:fldChar w:fldCharType="separate"/>
            </w:r>
            <w:r w:rsidR="00575765">
              <w:rPr>
                <w:noProof/>
                <w:webHidden/>
              </w:rPr>
              <w:t>17</w:t>
            </w:r>
            <w:r>
              <w:rPr>
                <w:noProof/>
                <w:webHidden/>
              </w:rPr>
              <w:fldChar w:fldCharType="end"/>
            </w:r>
          </w:hyperlink>
        </w:p>
        <w:p w14:paraId="09C6590F" w14:textId="77777777" w:rsidR="00D0279B" w:rsidRDefault="00D0279B">
          <w:pPr>
            <w:pStyle w:val="TOC2"/>
            <w:tabs>
              <w:tab w:val="right" w:leader="dot" w:pos="10790"/>
            </w:tabs>
            <w:rPr>
              <w:rFonts w:eastAsiaTheme="minorEastAsia"/>
              <w:b w:val="0"/>
              <w:bCs w:val="0"/>
              <w:noProof/>
              <w:color w:val="auto"/>
              <w:sz w:val="24"/>
              <w:szCs w:val="24"/>
            </w:rPr>
          </w:pPr>
          <w:hyperlink w:anchor="_Toc444031061" w:history="1">
            <w:r w:rsidRPr="00176844">
              <w:rPr>
                <w:rStyle w:val="Hyperlink"/>
                <w:noProof/>
              </w:rPr>
              <w:t>Sample Documentation Code in CSS/SCSS file</w:t>
            </w:r>
            <w:r>
              <w:rPr>
                <w:noProof/>
                <w:webHidden/>
              </w:rPr>
              <w:tab/>
            </w:r>
            <w:r>
              <w:rPr>
                <w:noProof/>
                <w:webHidden/>
              </w:rPr>
              <w:fldChar w:fldCharType="begin"/>
            </w:r>
            <w:r>
              <w:rPr>
                <w:noProof/>
                <w:webHidden/>
              </w:rPr>
              <w:instrText xml:space="preserve"> PAGEREF _Toc444031061 \h </w:instrText>
            </w:r>
            <w:r>
              <w:rPr>
                <w:noProof/>
                <w:webHidden/>
              </w:rPr>
            </w:r>
            <w:r>
              <w:rPr>
                <w:noProof/>
                <w:webHidden/>
              </w:rPr>
              <w:fldChar w:fldCharType="separate"/>
            </w:r>
            <w:r w:rsidR="00575765">
              <w:rPr>
                <w:noProof/>
                <w:webHidden/>
              </w:rPr>
              <w:t>17</w:t>
            </w:r>
            <w:r>
              <w:rPr>
                <w:noProof/>
                <w:webHidden/>
              </w:rPr>
              <w:fldChar w:fldCharType="end"/>
            </w:r>
          </w:hyperlink>
        </w:p>
        <w:p w14:paraId="19535138" w14:textId="77777777" w:rsidR="00D0279B" w:rsidRDefault="00D0279B">
          <w:pPr>
            <w:pStyle w:val="TOC2"/>
            <w:tabs>
              <w:tab w:val="right" w:leader="dot" w:pos="10790"/>
            </w:tabs>
            <w:rPr>
              <w:rFonts w:eastAsiaTheme="minorEastAsia"/>
              <w:b w:val="0"/>
              <w:bCs w:val="0"/>
              <w:noProof/>
              <w:color w:val="auto"/>
              <w:sz w:val="24"/>
              <w:szCs w:val="24"/>
            </w:rPr>
          </w:pPr>
          <w:hyperlink w:anchor="_Toc444031062" w:history="1">
            <w:r w:rsidRPr="00176844">
              <w:rPr>
                <w:rStyle w:val="Hyperlink"/>
                <w:noProof/>
              </w:rPr>
              <w:t>How to install theme for Hologram</w:t>
            </w:r>
            <w:r>
              <w:rPr>
                <w:noProof/>
                <w:webHidden/>
              </w:rPr>
              <w:tab/>
            </w:r>
            <w:r>
              <w:rPr>
                <w:noProof/>
                <w:webHidden/>
              </w:rPr>
              <w:fldChar w:fldCharType="begin"/>
            </w:r>
            <w:r>
              <w:rPr>
                <w:noProof/>
                <w:webHidden/>
              </w:rPr>
              <w:instrText xml:space="preserve"> PAGEREF _Toc444031062 \h </w:instrText>
            </w:r>
            <w:r>
              <w:rPr>
                <w:noProof/>
                <w:webHidden/>
              </w:rPr>
            </w:r>
            <w:r>
              <w:rPr>
                <w:noProof/>
                <w:webHidden/>
              </w:rPr>
              <w:fldChar w:fldCharType="separate"/>
            </w:r>
            <w:r w:rsidR="00575765">
              <w:rPr>
                <w:noProof/>
                <w:webHidden/>
              </w:rPr>
              <w:t>18</w:t>
            </w:r>
            <w:r>
              <w:rPr>
                <w:noProof/>
                <w:webHidden/>
              </w:rPr>
              <w:fldChar w:fldCharType="end"/>
            </w:r>
          </w:hyperlink>
        </w:p>
        <w:p w14:paraId="2C5F90BC" w14:textId="77777777" w:rsidR="00D0279B" w:rsidRDefault="00D0279B">
          <w:pPr>
            <w:pStyle w:val="TOC2"/>
            <w:tabs>
              <w:tab w:val="right" w:leader="dot" w:pos="10790"/>
            </w:tabs>
            <w:rPr>
              <w:rFonts w:eastAsiaTheme="minorEastAsia"/>
              <w:b w:val="0"/>
              <w:bCs w:val="0"/>
              <w:noProof/>
              <w:color w:val="auto"/>
              <w:sz w:val="24"/>
              <w:szCs w:val="24"/>
            </w:rPr>
          </w:pPr>
          <w:hyperlink w:anchor="_Toc444031063" w:history="1">
            <w:r w:rsidRPr="00176844">
              <w:rPr>
                <w:rStyle w:val="Hyperlink"/>
                <w:noProof/>
              </w:rPr>
              <w:t>Sample of hologram_config.yml</w:t>
            </w:r>
            <w:r>
              <w:rPr>
                <w:noProof/>
                <w:webHidden/>
              </w:rPr>
              <w:tab/>
            </w:r>
            <w:r>
              <w:rPr>
                <w:noProof/>
                <w:webHidden/>
              </w:rPr>
              <w:fldChar w:fldCharType="begin"/>
            </w:r>
            <w:r>
              <w:rPr>
                <w:noProof/>
                <w:webHidden/>
              </w:rPr>
              <w:instrText xml:space="preserve"> PAGEREF _Toc444031063 \h </w:instrText>
            </w:r>
            <w:r>
              <w:rPr>
                <w:noProof/>
                <w:webHidden/>
              </w:rPr>
            </w:r>
            <w:r>
              <w:rPr>
                <w:noProof/>
                <w:webHidden/>
              </w:rPr>
              <w:fldChar w:fldCharType="separate"/>
            </w:r>
            <w:r w:rsidR="00575765">
              <w:rPr>
                <w:noProof/>
                <w:webHidden/>
              </w:rPr>
              <w:t>18</w:t>
            </w:r>
            <w:r>
              <w:rPr>
                <w:noProof/>
                <w:webHidden/>
              </w:rPr>
              <w:fldChar w:fldCharType="end"/>
            </w:r>
          </w:hyperlink>
        </w:p>
        <w:p w14:paraId="0F2A3D48" w14:textId="5EB31950" w:rsidR="006F2C7C" w:rsidRDefault="006F2C7C">
          <w:r>
            <w:rPr>
              <w:b/>
              <w:bCs/>
              <w:noProof/>
            </w:rPr>
            <w:fldChar w:fldCharType="end"/>
          </w:r>
        </w:p>
      </w:sdtContent>
    </w:sdt>
    <w:p w14:paraId="0D460927" w14:textId="09B0DF49" w:rsidR="006F2C7C" w:rsidRDefault="006F2C7C" w:rsidP="006F2C7C">
      <w:r>
        <w:br w:type="page"/>
      </w:r>
    </w:p>
    <w:p w14:paraId="285C7006" w14:textId="2D616AAC" w:rsidR="006F2C7C" w:rsidRDefault="006F2C7C" w:rsidP="006F2C7C">
      <w:pPr>
        <w:pStyle w:val="Heading1"/>
      </w:pPr>
      <w:bookmarkStart w:id="1" w:name="_Toc444031052"/>
      <w:r>
        <w:lastRenderedPageBreak/>
        <w:t>Version History</w:t>
      </w:r>
      <w:bookmarkEnd w:id="1"/>
    </w:p>
    <w:tbl>
      <w:tblPr>
        <w:tblStyle w:val="PlainTable4"/>
        <w:tblW w:w="0" w:type="auto"/>
        <w:tblLook w:val="04A0" w:firstRow="1" w:lastRow="0" w:firstColumn="1" w:lastColumn="0" w:noHBand="0" w:noVBand="1"/>
      </w:tblPr>
      <w:tblGrid>
        <w:gridCol w:w="2127"/>
        <w:gridCol w:w="8663"/>
      </w:tblGrid>
      <w:tr w:rsidR="006F2C7C" w14:paraId="3AA27209" w14:textId="77777777" w:rsidTr="000D7386">
        <w:trPr>
          <w:cnfStyle w:val="100000000000" w:firstRow="1" w:lastRow="0" w:firstColumn="0" w:lastColumn="0" w:oddVBand="0" w:evenVBand="0" w:oddHBand="0"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2127" w:type="dxa"/>
          </w:tcPr>
          <w:p w14:paraId="214AC95D" w14:textId="04FD9F49" w:rsidR="006F2C7C" w:rsidRDefault="006F2C7C" w:rsidP="006F2C7C">
            <w:r>
              <w:t>0.0.1</w:t>
            </w:r>
          </w:p>
        </w:tc>
        <w:tc>
          <w:tcPr>
            <w:tcW w:w="8663" w:type="dxa"/>
          </w:tcPr>
          <w:p w14:paraId="4D1BB2AD" w14:textId="3F984307" w:rsidR="006F2C7C" w:rsidRDefault="006F2C7C" w:rsidP="006F2C7C">
            <w:pPr>
              <w:cnfStyle w:val="100000000000" w:firstRow="1" w:lastRow="0" w:firstColumn="0" w:lastColumn="0" w:oddVBand="0" w:evenVBand="0" w:oddHBand="0" w:evenHBand="0" w:firstRowFirstColumn="0" w:firstRowLastColumn="0" w:lastRowFirstColumn="0" w:lastRowLastColumn="0"/>
            </w:pPr>
            <w:r>
              <w:t>First Document Created with tips on how to install the applications</w:t>
            </w:r>
          </w:p>
        </w:tc>
      </w:tr>
      <w:tr w:rsidR="000D7386" w14:paraId="51C4CCBC" w14:textId="77777777" w:rsidTr="000D7386">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2127" w:type="dxa"/>
          </w:tcPr>
          <w:p w14:paraId="60281EF4" w14:textId="05EF218A" w:rsidR="000D7386" w:rsidRDefault="000D7386" w:rsidP="006F2C7C">
            <w:r>
              <w:t>0.0.2</w:t>
            </w:r>
          </w:p>
        </w:tc>
        <w:tc>
          <w:tcPr>
            <w:tcW w:w="8663" w:type="dxa"/>
          </w:tcPr>
          <w:p w14:paraId="7E385293" w14:textId="41E66B6C" w:rsidR="000D7386" w:rsidRPr="000D7386" w:rsidRDefault="000D7386" w:rsidP="006F2C7C">
            <w:pPr>
              <w:cnfStyle w:val="000000100000" w:firstRow="0" w:lastRow="0" w:firstColumn="0" w:lastColumn="0" w:oddVBand="0" w:evenVBand="0" w:oddHBand="1" w:evenHBand="0" w:firstRowFirstColumn="0" w:firstRowLastColumn="0" w:lastRowFirstColumn="0" w:lastRowLastColumn="0"/>
              <w:rPr>
                <w:b/>
              </w:rPr>
            </w:pPr>
            <w:r w:rsidRPr="000D7386">
              <w:rPr>
                <w:b/>
              </w:rPr>
              <w:t>Added Ruby and Hologram installation.</w:t>
            </w:r>
          </w:p>
        </w:tc>
      </w:tr>
      <w:tr w:rsidR="00575765" w14:paraId="6A734B75" w14:textId="77777777" w:rsidTr="000D7386">
        <w:trPr>
          <w:trHeight w:val="202"/>
        </w:trPr>
        <w:tc>
          <w:tcPr>
            <w:cnfStyle w:val="001000000000" w:firstRow="0" w:lastRow="0" w:firstColumn="1" w:lastColumn="0" w:oddVBand="0" w:evenVBand="0" w:oddHBand="0" w:evenHBand="0" w:firstRowFirstColumn="0" w:firstRowLastColumn="0" w:lastRowFirstColumn="0" w:lastRowLastColumn="0"/>
            <w:tcW w:w="2127" w:type="dxa"/>
          </w:tcPr>
          <w:p w14:paraId="112F9419" w14:textId="6422B3D9" w:rsidR="00575765" w:rsidRDefault="00575765" w:rsidP="006F2C7C">
            <w:r>
              <w:t>0.0.3</w:t>
            </w:r>
          </w:p>
        </w:tc>
        <w:tc>
          <w:tcPr>
            <w:tcW w:w="8663" w:type="dxa"/>
          </w:tcPr>
          <w:p w14:paraId="69512E8A" w14:textId="225A7EB3" w:rsidR="00575765" w:rsidRPr="000D7386" w:rsidRDefault="00575765" w:rsidP="006F2C7C">
            <w:pPr>
              <w:cnfStyle w:val="000000000000" w:firstRow="0" w:lastRow="0" w:firstColumn="0" w:lastColumn="0" w:oddVBand="0" w:evenVBand="0" w:oddHBand="0" w:evenHBand="0" w:firstRowFirstColumn="0" w:firstRowLastColumn="0" w:lastRowFirstColumn="0" w:lastRowLastColumn="0"/>
              <w:rPr>
                <w:b/>
              </w:rPr>
            </w:pPr>
            <w:r>
              <w:rPr>
                <w:b/>
              </w:rPr>
              <w:t>Added Cordova sample commands</w:t>
            </w:r>
          </w:p>
        </w:tc>
      </w:tr>
    </w:tbl>
    <w:p w14:paraId="7466D2CF" w14:textId="58A10D8A" w:rsidR="006F2C7C" w:rsidRPr="006F2C7C" w:rsidRDefault="006F2C7C" w:rsidP="006F2C7C">
      <w:pPr>
        <w:rPr>
          <w:rFonts w:asciiTheme="majorHAnsi" w:eastAsiaTheme="majorEastAsia" w:hAnsiTheme="majorHAnsi" w:cstheme="majorBidi"/>
          <w:color w:val="FFFFFF" w:themeColor="background1"/>
          <w:sz w:val="52"/>
          <w:szCs w:val="32"/>
        </w:rPr>
      </w:pPr>
      <w:r>
        <w:br w:type="page"/>
      </w:r>
    </w:p>
    <w:p w14:paraId="1216415F" w14:textId="132EE9E2" w:rsidR="007725D5" w:rsidRDefault="00395D91">
      <w:pPr>
        <w:pStyle w:val="Heading1"/>
      </w:pPr>
      <w:bookmarkStart w:id="2" w:name="_Toc444031053"/>
      <w:r>
        <w:lastRenderedPageBreak/>
        <w:t xml:space="preserve">Installing </w:t>
      </w:r>
      <w:r w:rsidRPr="00395D91">
        <w:t>Node.js®</w:t>
      </w:r>
      <w:bookmarkEnd w:id="2"/>
    </w:p>
    <w:p w14:paraId="30DDA092" w14:textId="45A6D12E" w:rsidR="007725D5" w:rsidRDefault="00395D91">
      <w:r w:rsidRPr="00395D91">
        <w:t>Node.js® is a JavaScript runtime built on Chrome's V8 JavaScript engine. Node.js uses an event-driven, non-blocking I/O model that makes it lightweight and efficient. Node.js' package ecosystem, npm, is the largest ecosystem of open source libraries in the world.</w:t>
      </w:r>
    </w:p>
    <w:p w14:paraId="2BB3A555" w14:textId="5E25089B" w:rsidR="00395D91" w:rsidRDefault="00395D91">
      <w:r>
        <w:t xml:space="preserve">Download URL: </w:t>
      </w:r>
      <w:hyperlink r:id="rId14" w:history="1">
        <w:r w:rsidRPr="00486707">
          <w:rPr>
            <w:rStyle w:val="Hyperlink"/>
          </w:rPr>
          <w:t>https://nodejs.org/en/download/</w:t>
        </w:r>
      </w:hyperlink>
    </w:p>
    <w:p w14:paraId="2A6606A5" w14:textId="0C888AD3" w:rsidR="00395D91" w:rsidRDefault="00395D91">
      <w:r>
        <w:t>Check to see if Node.js is installed:</w:t>
      </w:r>
    </w:p>
    <w:p w14:paraId="45D998EA" w14:textId="218BFDA3" w:rsidR="00395D91" w:rsidRDefault="00395D91" w:rsidP="00395D91">
      <w:r>
        <w:t>open a terminal window. type:</w:t>
      </w:r>
    </w:p>
    <w:p w14:paraId="47CC2E3C" w14:textId="77777777" w:rsidR="00395D91" w:rsidRDefault="00395D91" w:rsidP="00395D91">
      <w:r>
        <w:t>node -v</w:t>
      </w:r>
    </w:p>
    <w:p w14:paraId="4DC7FED8" w14:textId="7F169CD8" w:rsidR="00395D91" w:rsidRDefault="00395D91" w:rsidP="00395D91">
      <w:r>
        <w:t>this will display your version</w:t>
      </w:r>
    </w:p>
    <w:p w14:paraId="31981043" w14:textId="7B9F43D2" w:rsidR="001B63F1" w:rsidRDefault="001B63F1" w:rsidP="00B37049">
      <w:pPr>
        <w:jc w:val="center"/>
      </w:pPr>
      <w:r>
        <w:rPr>
          <w:noProof/>
        </w:rPr>
        <w:drawing>
          <wp:inline distT="0" distB="0" distL="0" distR="0" wp14:anchorId="27F9C8F9" wp14:editId="03D9358B">
            <wp:extent cx="6858000" cy="4662170"/>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2-21 at 12.15.10 PM.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4662170"/>
                    </a:xfrm>
                    <a:prstGeom prst="rect">
                      <a:avLst/>
                    </a:prstGeom>
                  </pic:spPr>
                </pic:pic>
              </a:graphicData>
            </a:graphic>
          </wp:inline>
        </w:drawing>
      </w:r>
    </w:p>
    <w:p w14:paraId="325BA14E" w14:textId="35E93ABF" w:rsidR="001B63F1" w:rsidRDefault="001B63F1">
      <w:r>
        <w:br w:type="page"/>
      </w:r>
    </w:p>
    <w:p w14:paraId="77BCCC6F" w14:textId="3BA0EB7E" w:rsidR="001B63F1" w:rsidRDefault="001B63F1" w:rsidP="001B63F1">
      <w:pPr>
        <w:pStyle w:val="Heading1"/>
      </w:pPr>
      <w:bookmarkStart w:id="3" w:name="_Toc444031054"/>
      <w:r>
        <w:lastRenderedPageBreak/>
        <w:t>Installing Git</w:t>
      </w:r>
      <w:bookmarkEnd w:id="3"/>
    </w:p>
    <w:p w14:paraId="5A07B656" w14:textId="61354AEE" w:rsidR="00DA005B" w:rsidRDefault="00DA005B" w:rsidP="00DA005B">
      <w:r>
        <w:t>Before you start using Git, you have to make it available on your computer. Even if it’s already installed, it’s probably a good idea to update to the latest version. You can either install it as a package or via another installer, or download the source c</w:t>
      </w:r>
      <w:r w:rsidR="00F1770A">
        <w:t>ode and compile it yourself.</w:t>
      </w:r>
    </w:p>
    <w:p w14:paraId="4004A6A6" w14:textId="57779B3E" w:rsidR="00F1770A" w:rsidRDefault="00F1770A" w:rsidP="00DA005B">
      <w:r>
        <w:t xml:space="preserve">Download URL: </w:t>
      </w:r>
      <w:hyperlink r:id="rId16" w:history="1">
        <w:r w:rsidRPr="00791EB6">
          <w:rPr>
            <w:rStyle w:val="Hyperlink"/>
          </w:rPr>
          <w:t>https://git-scm.com/downloads</w:t>
        </w:r>
      </w:hyperlink>
    </w:p>
    <w:p w14:paraId="74EAE92A" w14:textId="77777777" w:rsidR="00DA005B" w:rsidRPr="00F1770A" w:rsidRDefault="00DA005B" w:rsidP="00DA005B">
      <w:pPr>
        <w:rPr>
          <w:b/>
          <w:sz w:val="24"/>
        </w:rPr>
      </w:pPr>
      <w:r w:rsidRPr="00F1770A">
        <w:rPr>
          <w:b/>
          <w:sz w:val="24"/>
        </w:rPr>
        <w:t>Installing on Linux</w:t>
      </w:r>
    </w:p>
    <w:p w14:paraId="5F59D4F4" w14:textId="2CA46E88" w:rsidR="00DA005B" w:rsidRDefault="00DA005B" w:rsidP="00DA005B">
      <w:r>
        <w:t>If you want to install the basic Git tools on Linux via a binary installer, you can generally do so through the basic package-management tool that comes with your distribution. If you’re on Fedor</w:t>
      </w:r>
      <w:r w:rsidR="00F1770A">
        <w:t>a for example, you can use yum:</w:t>
      </w:r>
    </w:p>
    <w:p w14:paraId="144B90F3" w14:textId="77777777" w:rsidR="00DA005B" w:rsidRDefault="00DA005B" w:rsidP="00DA005B">
      <w:r>
        <w:t>$ sudo yum install git-all</w:t>
      </w:r>
    </w:p>
    <w:p w14:paraId="70EA6027" w14:textId="3B3133F1" w:rsidR="00DA005B" w:rsidRDefault="00DA005B" w:rsidP="00DA005B">
      <w:r>
        <w:t>If you’re on a Debian-based distribution like Ubuntu, try apt-get:</w:t>
      </w:r>
    </w:p>
    <w:p w14:paraId="6A779946" w14:textId="77777777" w:rsidR="00DA005B" w:rsidRDefault="00DA005B" w:rsidP="00DA005B">
      <w:r>
        <w:t>$ sudo apt-get install git-all</w:t>
      </w:r>
    </w:p>
    <w:p w14:paraId="76ADC9D6" w14:textId="1BB79E68" w:rsidR="00DA005B" w:rsidRDefault="00DA005B" w:rsidP="00DA005B">
      <w:r>
        <w:t>For more options, there are instructions for installing on several different Unix flavors on the Git website, at htt</w:t>
      </w:r>
      <w:r w:rsidR="00F1770A">
        <w:t>p://git-scm.com/download/linux.</w:t>
      </w:r>
    </w:p>
    <w:p w14:paraId="36576660" w14:textId="77777777" w:rsidR="00F1770A" w:rsidRDefault="00F1770A">
      <w:pPr>
        <w:rPr>
          <w:b/>
          <w:sz w:val="24"/>
        </w:rPr>
      </w:pPr>
      <w:r>
        <w:rPr>
          <w:b/>
          <w:sz w:val="24"/>
        </w:rPr>
        <w:br w:type="page"/>
      </w:r>
    </w:p>
    <w:p w14:paraId="04250950" w14:textId="134AC43F" w:rsidR="00DA005B" w:rsidRPr="00F1770A" w:rsidRDefault="00DA005B" w:rsidP="00DA005B">
      <w:pPr>
        <w:rPr>
          <w:b/>
          <w:sz w:val="24"/>
        </w:rPr>
      </w:pPr>
      <w:r w:rsidRPr="00F1770A">
        <w:rPr>
          <w:b/>
          <w:sz w:val="24"/>
        </w:rPr>
        <w:lastRenderedPageBreak/>
        <w:t>Installing on Mac</w:t>
      </w:r>
    </w:p>
    <w:p w14:paraId="6B65D2A6" w14:textId="619F139E" w:rsidR="00DA005B" w:rsidRDefault="00DA005B" w:rsidP="00DA005B">
      <w:r>
        <w:t>There are several ways to install Git on a Mac. The easiest is probably to install the Xcode Command Line Tools. On Mavericks (10.9) or above you can do this simply by trying to run git from the Terminal the very first time. If you don’t have it installed already, it</w:t>
      </w:r>
      <w:r w:rsidR="00F1770A">
        <w:t xml:space="preserve"> will prompt you to install it.</w:t>
      </w:r>
    </w:p>
    <w:p w14:paraId="430A9B64" w14:textId="6E44B121" w:rsidR="00DA005B" w:rsidRDefault="00DA005B" w:rsidP="00DA005B">
      <w:r>
        <w:t>If you want a more up to date version, you can also install it via a binary installer. An OSX Git installer is maintained and available for download at the Git website, at http://git-scm.com/download/mac.</w:t>
      </w:r>
    </w:p>
    <w:p w14:paraId="7D004E16" w14:textId="6AD65899" w:rsidR="00F1770A" w:rsidRDefault="00F1770A" w:rsidP="00B37049">
      <w:pPr>
        <w:jc w:val="center"/>
      </w:pPr>
      <w:r>
        <w:rPr>
          <w:noProof/>
        </w:rPr>
        <w:drawing>
          <wp:inline distT="0" distB="0" distL="0" distR="0" wp14:anchorId="3C11D23B" wp14:editId="18A1D3E5">
            <wp:extent cx="6858000" cy="49733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osx-installer.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4973320"/>
                    </a:xfrm>
                    <a:prstGeom prst="rect">
                      <a:avLst/>
                    </a:prstGeom>
                  </pic:spPr>
                </pic:pic>
              </a:graphicData>
            </a:graphic>
          </wp:inline>
        </w:drawing>
      </w:r>
    </w:p>
    <w:p w14:paraId="2FBCF691" w14:textId="77777777" w:rsidR="00DA005B" w:rsidRDefault="00DA005B" w:rsidP="00DA005B">
      <w:r>
        <w:t>Figure 1-7. Git OS X Installer.</w:t>
      </w:r>
    </w:p>
    <w:p w14:paraId="1C8187B6" w14:textId="3AB83C65" w:rsidR="00DA005B" w:rsidRDefault="00DA005B" w:rsidP="00DA005B">
      <w:r>
        <w:t>You can also install it as part of the GitHub for Mac install. Their GUI Git tool has an option to install command line tools as well. You can download that tool from the GitHub for Mac web</w:t>
      </w:r>
      <w:r w:rsidR="00F1770A">
        <w:t>site, at http://mac.github.com.</w:t>
      </w:r>
    </w:p>
    <w:p w14:paraId="4877F072" w14:textId="77777777" w:rsidR="00F1770A" w:rsidRDefault="00F1770A">
      <w:pPr>
        <w:rPr>
          <w:b/>
          <w:sz w:val="24"/>
        </w:rPr>
      </w:pPr>
      <w:r>
        <w:rPr>
          <w:b/>
          <w:sz w:val="24"/>
        </w:rPr>
        <w:br w:type="page"/>
      </w:r>
    </w:p>
    <w:p w14:paraId="30400318" w14:textId="51FF4146" w:rsidR="00DA005B" w:rsidRPr="00F1770A" w:rsidRDefault="00DA005B" w:rsidP="00DA005B">
      <w:pPr>
        <w:rPr>
          <w:b/>
          <w:sz w:val="24"/>
        </w:rPr>
      </w:pPr>
      <w:r w:rsidRPr="00F1770A">
        <w:rPr>
          <w:b/>
          <w:sz w:val="24"/>
        </w:rPr>
        <w:lastRenderedPageBreak/>
        <w:t>Installing on Windows</w:t>
      </w:r>
    </w:p>
    <w:p w14:paraId="22C38F7B" w14:textId="77777777" w:rsidR="00DA005B" w:rsidRDefault="00DA005B" w:rsidP="00DA005B">
      <w:r>
        <w:t>There are also a few ways to install Git on Windows. The most official build is available for download on the Git website. Just go to http://git-scm.com/download/win and the download will start automatically. Note that this is a project called Git for Windows, which is separate from Git itself; for more information on it, go to https://git-for-windows.github.io/.</w:t>
      </w:r>
    </w:p>
    <w:p w14:paraId="43641A68" w14:textId="77777777" w:rsidR="00DA005B" w:rsidRDefault="00DA005B" w:rsidP="00DA005B"/>
    <w:p w14:paraId="7255CE83" w14:textId="75A4FD75" w:rsidR="00DA005B" w:rsidRDefault="00DA005B" w:rsidP="00DA005B">
      <w:r>
        <w:t xml:space="preserve">Another easy way to get Git installed is by installing GitHub for Windows. The installer includes a command line version of Git as well as the GUI. It also works well with Powershell, and sets up solid credential caching and sane CRLF settings. We’ll learn more about those things a little later, but suffice it to say they’re things you want. You can download this from the GitHub for Windows website, at </w:t>
      </w:r>
      <w:hyperlink r:id="rId18" w:history="1">
        <w:r w:rsidR="00106361" w:rsidRPr="00791EB6">
          <w:rPr>
            <w:rStyle w:val="Hyperlink"/>
          </w:rPr>
          <w:t>http://windows.github.com</w:t>
        </w:r>
      </w:hyperlink>
      <w:r>
        <w:t>.</w:t>
      </w:r>
    </w:p>
    <w:p w14:paraId="18ACF2EF" w14:textId="77E8C7CB" w:rsidR="00106361" w:rsidRDefault="00106361" w:rsidP="00DA005B">
      <w:r>
        <w:t>Check to see if Git is installed:</w:t>
      </w:r>
    </w:p>
    <w:p w14:paraId="77A03A60" w14:textId="77777777" w:rsidR="00F1770A" w:rsidRDefault="00F1770A" w:rsidP="00F1770A">
      <w:r>
        <w:t>open a terminal window. type:</w:t>
      </w:r>
    </w:p>
    <w:p w14:paraId="70D82A9C" w14:textId="1692AEAD" w:rsidR="00F1770A" w:rsidRDefault="00F1770A" w:rsidP="00F1770A">
      <w:r w:rsidRPr="00F1770A">
        <w:t xml:space="preserve">git </w:t>
      </w:r>
      <w:r>
        <w:t>–</w:t>
      </w:r>
      <w:r w:rsidRPr="00F1770A">
        <w:t>version</w:t>
      </w:r>
    </w:p>
    <w:p w14:paraId="028DCF6E" w14:textId="2FE79264" w:rsidR="00F1770A" w:rsidRDefault="00F1770A" w:rsidP="00F1770A">
      <w:r>
        <w:t>this will display your version</w:t>
      </w:r>
    </w:p>
    <w:p w14:paraId="4F7F8023" w14:textId="0C0BA29A" w:rsidR="00DA005B" w:rsidRDefault="00F1770A" w:rsidP="00B37049">
      <w:pPr>
        <w:jc w:val="center"/>
      </w:pPr>
      <w:r>
        <w:rPr>
          <w:noProof/>
        </w:rPr>
        <w:drawing>
          <wp:inline distT="0" distB="0" distL="0" distR="0" wp14:anchorId="35699655" wp14:editId="6A070942">
            <wp:extent cx="6858000" cy="45104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2-21 at 12.23.18 PM.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4510405"/>
                    </a:xfrm>
                    <a:prstGeom prst="rect">
                      <a:avLst/>
                    </a:prstGeom>
                  </pic:spPr>
                </pic:pic>
              </a:graphicData>
            </a:graphic>
          </wp:inline>
        </w:drawing>
      </w:r>
      <w:r w:rsidR="00DA005B">
        <w:br w:type="page"/>
      </w:r>
    </w:p>
    <w:p w14:paraId="44833840" w14:textId="77777777" w:rsidR="001B63F1" w:rsidRDefault="001B63F1"/>
    <w:p w14:paraId="3D534649" w14:textId="05E2E505" w:rsidR="001B63F1" w:rsidRDefault="001B63F1" w:rsidP="001B63F1">
      <w:pPr>
        <w:pStyle w:val="Heading1"/>
      </w:pPr>
      <w:bookmarkStart w:id="4" w:name="_Toc444031055"/>
      <w:r>
        <w:t xml:space="preserve">Installing </w:t>
      </w:r>
      <w:r w:rsidR="00335A35">
        <w:t>YEOMAN</w:t>
      </w:r>
      <w:bookmarkEnd w:id="4"/>
    </w:p>
    <w:p w14:paraId="730471BB" w14:textId="352CA18D" w:rsidR="00335A35" w:rsidRDefault="00335A35" w:rsidP="00335A35">
      <w:r>
        <w:t>Yeoman helps you to kickstart new projects, prescribing best practices and tools to help you stay productive.</w:t>
      </w:r>
    </w:p>
    <w:p w14:paraId="751773D6" w14:textId="0C3E5CF1" w:rsidR="00335A35" w:rsidRDefault="00335A35" w:rsidP="00335A35">
      <w:r>
        <w:t>To do so, we provide a generator ecosystem. A generator is basically a plugin that can be run with the `yo` command to scaffold complete projects or useful parts.</w:t>
      </w:r>
    </w:p>
    <w:p w14:paraId="47FD412F" w14:textId="77777777" w:rsidR="00106361" w:rsidRDefault="00335A35" w:rsidP="00335A35">
      <w:r>
        <w:t>Through our official Generators, we promote the "Yeoman workflow". This workflow is a robust and opinionated client-side stack, comprising tools and frameworks that can help developers quickly build beautiful web applications. We take care of providing everything needed to get started without any of the normal headaches associated with a manual setup.</w:t>
      </w:r>
    </w:p>
    <w:p w14:paraId="78ADCBE3" w14:textId="79D5CC7C" w:rsidR="00106361" w:rsidRDefault="00106361" w:rsidP="00106361">
      <w:r>
        <w:t>One-line install using npm:</w:t>
      </w:r>
    </w:p>
    <w:p w14:paraId="1A12B812" w14:textId="77777777" w:rsidR="00106361" w:rsidRDefault="00106361" w:rsidP="00106361">
      <w:r>
        <w:t>npm install -g yo</w:t>
      </w:r>
    </w:p>
    <w:p w14:paraId="3845C15D" w14:textId="1B30D737" w:rsidR="00106361" w:rsidRDefault="00106361" w:rsidP="00106361">
      <w:r>
        <w:t>Check to see if YEOMAN is installed:</w:t>
      </w:r>
    </w:p>
    <w:p w14:paraId="7C4AFAFD" w14:textId="77777777" w:rsidR="00106361" w:rsidRDefault="00106361" w:rsidP="00106361">
      <w:r>
        <w:t>open a terminal window. type:</w:t>
      </w:r>
    </w:p>
    <w:p w14:paraId="67C73634" w14:textId="7F61C017" w:rsidR="00B37049" w:rsidRDefault="00B37049" w:rsidP="00106361">
      <w:r w:rsidRPr="00B37049">
        <w:t xml:space="preserve">yo </w:t>
      </w:r>
      <w:r w:rsidR="003A198D">
        <w:t>--</w:t>
      </w:r>
      <w:r w:rsidRPr="00B37049">
        <w:t>version</w:t>
      </w:r>
    </w:p>
    <w:p w14:paraId="03C4EA63" w14:textId="60774533" w:rsidR="00106361" w:rsidRDefault="00106361" w:rsidP="00106361">
      <w:r>
        <w:t>this will display your version</w:t>
      </w:r>
    </w:p>
    <w:p w14:paraId="04629816" w14:textId="77777777" w:rsidR="00192CF7" w:rsidRDefault="00B37049" w:rsidP="00B37049">
      <w:pPr>
        <w:jc w:val="center"/>
      </w:pPr>
      <w:r>
        <w:rPr>
          <w:noProof/>
        </w:rPr>
        <w:drawing>
          <wp:inline distT="0" distB="0" distL="0" distR="0" wp14:anchorId="6C0EB009" wp14:editId="6FFB85E3">
            <wp:extent cx="4737735" cy="31317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2-21 at 12.28.43 PM.png"/>
                    <pic:cNvPicPr/>
                  </pic:nvPicPr>
                  <pic:blipFill>
                    <a:blip r:embed="rId20">
                      <a:extLst>
                        <a:ext uri="{28A0092B-C50C-407E-A947-70E740481C1C}">
                          <a14:useLocalDpi xmlns:a14="http://schemas.microsoft.com/office/drawing/2010/main" val="0"/>
                        </a:ext>
                      </a:extLst>
                    </a:blip>
                    <a:stretch>
                      <a:fillRect/>
                    </a:stretch>
                  </pic:blipFill>
                  <pic:spPr>
                    <a:xfrm>
                      <a:off x="0" y="0"/>
                      <a:ext cx="4751327" cy="3140716"/>
                    </a:xfrm>
                    <a:prstGeom prst="rect">
                      <a:avLst/>
                    </a:prstGeom>
                  </pic:spPr>
                </pic:pic>
              </a:graphicData>
            </a:graphic>
          </wp:inline>
        </w:drawing>
      </w:r>
    </w:p>
    <w:p w14:paraId="57F83BAF" w14:textId="77777777" w:rsidR="00192CF7" w:rsidRDefault="00192CF7" w:rsidP="00192CF7">
      <w:pPr>
        <w:pStyle w:val="Heading1"/>
      </w:pPr>
      <w:bookmarkStart w:id="5" w:name="_Installing_Gem"/>
      <w:bookmarkStart w:id="6" w:name="_Toc444031056"/>
      <w:bookmarkEnd w:id="5"/>
      <w:r>
        <w:lastRenderedPageBreak/>
        <w:t>Installing Gem</w:t>
      </w:r>
      <w:bookmarkEnd w:id="6"/>
    </w:p>
    <w:p w14:paraId="5ED605E6" w14:textId="77777777" w:rsidR="00192CF7" w:rsidRDefault="00192CF7" w:rsidP="00192CF7">
      <w:r w:rsidRPr="00192CF7">
        <w:t>A dynamic, open source programming language with a focus on simplicity and productivity. It has an elegant syntax that is natural to read and easy to write.</w:t>
      </w:r>
    </w:p>
    <w:p w14:paraId="4F5B0EE7" w14:textId="5FD21C82" w:rsidR="00192CF7" w:rsidRDefault="00192CF7" w:rsidP="00192CF7">
      <w:r>
        <w:t xml:space="preserve">Download URL: </w:t>
      </w:r>
      <w:hyperlink r:id="rId21" w:history="1">
        <w:r w:rsidRPr="000E296F">
          <w:rPr>
            <w:rStyle w:val="Hyperlink"/>
          </w:rPr>
          <w:t>https://www.ruby-lang.org/en/documentation/installation/</w:t>
        </w:r>
      </w:hyperlink>
    </w:p>
    <w:p w14:paraId="7589AA32" w14:textId="73578B95" w:rsidR="001B63F1" w:rsidRDefault="00192CF7" w:rsidP="00192CF7">
      <w:r>
        <w:br w:type="page"/>
      </w:r>
    </w:p>
    <w:p w14:paraId="5699E9C8" w14:textId="1BBD9B88" w:rsidR="00395D91" w:rsidRDefault="001B63F1" w:rsidP="00A12E48">
      <w:pPr>
        <w:pStyle w:val="Heading1"/>
      </w:pPr>
      <w:bookmarkStart w:id="7" w:name="_Toc444031057"/>
      <w:r>
        <w:lastRenderedPageBreak/>
        <w:t xml:space="preserve">Installing </w:t>
      </w:r>
      <w:r w:rsidR="00A81BEC">
        <w:t>Grunt</w:t>
      </w:r>
      <w:bookmarkEnd w:id="7"/>
    </w:p>
    <w:p w14:paraId="47A98493" w14:textId="77777777" w:rsidR="00A12E48" w:rsidRDefault="00A12E48">
      <w:r w:rsidRPr="00A12E48">
        <w:t xml:space="preserve">The Grunt ecosystem is huge and it's growing every day. With literally hundreds of plugins to choose from, you can use Grunt to automate just about anything with a minimum of effort. If someone hasn't already built what you need, authoring and publishing your own Grunt plugin to npm is a breeze. </w:t>
      </w:r>
    </w:p>
    <w:p w14:paraId="13E4687A" w14:textId="77777777" w:rsidR="00A12E48" w:rsidRDefault="00A12E48" w:rsidP="00A12E48">
      <w:r>
        <w:t>One-line install using npm:</w:t>
      </w:r>
    </w:p>
    <w:p w14:paraId="64EC1BC1" w14:textId="77777777" w:rsidR="00A12E48" w:rsidRPr="00A12E48" w:rsidRDefault="00A12E48" w:rsidP="00A12E48">
      <w:r w:rsidRPr="00A12E48">
        <w:t>npm install -g grunt-cli</w:t>
      </w:r>
    </w:p>
    <w:p w14:paraId="64E64520" w14:textId="60A112A7" w:rsidR="00A12E48" w:rsidRDefault="00A12E48" w:rsidP="00A12E48">
      <w:r>
        <w:t>Check to see if Grunt is installed:</w:t>
      </w:r>
    </w:p>
    <w:p w14:paraId="70F6CCCA" w14:textId="77777777" w:rsidR="00A12E48" w:rsidRDefault="00A12E48" w:rsidP="00A12E48">
      <w:r>
        <w:t>open a terminal window. type:</w:t>
      </w:r>
    </w:p>
    <w:p w14:paraId="471B5E5D" w14:textId="43131989" w:rsidR="00A12E48" w:rsidRDefault="00A12E48" w:rsidP="00A12E48">
      <w:r>
        <w:t>grunt</w:t>
      </w:r>
      <w:r w:rsidRPr="00B37049">
        <w:t xml:space="preserve"> </w:t>
      </w:r>
      <w:r w:rsidR="003A198D">
        <w:t>--</w:t>
      </w:r>
      <w:r w:rsidRPr="00B37049">
        <w:t>version</w:t>
      </w:r>
    </w:p>
    <w:p w14:paraId="7FFFEEB9" w14:textId="77777777" w:rsidR="00A12E48" w:rsidRDefault="00A12E48" w:rsidP="00A12E48">
      <w:r>
        <w:t>this will display your version</w:t>
      </w:r>
    </w:p>
    <w:p w14:paraId="4D2CC3FF" w14:textId="1876205A" w:rsidR="001B63F1" w:rsidRDefault="00A12E48" w:rsidP="00A12E48">
      <w:pPr>
        <w:jc w:val="center"/>
      </w:pPr>
      <w:r>
        <w:rPr>
          <w:noProof/>
        </w:rPr>
        <w:drawing>
          <wp:inline distT="0" distB="0" distL="0" distR="0" wp14:anchorId="06C3DAF7" wp14:editId="4386EB8D">
            <wp:extent cx="4731053" cy="314071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2-21 at 12.28.43 PM.png"/>
                    <pic:cNvPicPr/>
                  </pic:nvPicPr>
                  <pic:blipFill>
                    <a:blip r:embed="rId22">
                      <a:extLst>
                        <a:ext uri="{28A0092B-C50C-407E-A947-70E740481C1C}">
                          <a14:useLocalDpi xmlns:a14="http://schemas.microsoft.com/office/drawing/2010/main" val="0"/>
                        </a:ext>
                      </a:extLst>
                    </a:blip>
                    <a:stretch>
                      <a:fillRect/>
                    </a:stretch>
                  </pic:blipFill>
                  <pic:spPr>
                    <a:xfrm>
                      <a:off x="0" y="0"/>
                      <a:ext cx="4731053" cy="3140716"/>
                    </a:xfrm>
                    <a:prstGeom prst="rect">
                      <a:avLst/>
                    </a:prstGeom>
                  </pic:spPr>
                </pic:pic>
              </a:graphicData>
            </a:graphic>
          </wp:inline>
        </w:drawing>
      </w:r>
      <w:r w:rsidR="001B63F1">
        <w:br w:type="page"/>
      </w:r>
    </w:p>
    <w:p w14:paraId="6FA15459" w14:textId="515B3EA4" w:rsidR="001B63F1" w:rsidRDefault="001B63F1" w:rsidP="001B63F1">
      <w:pPr>
        <w:pStyle w:val="Heading1"/>
      </w:pPr>
      <w:bookmarkStart w:id="8" w:name="_Toc444031058"/>
      <w:r>
        <w:lastRenderedPageBreak/>
        <w:t xml:space="preserve">Installing </w:t>
      </w:r>
      <w:r w:rsidR="003A198D">
        <w:t>Bower</w:t>
      </w:r>
      <w:bookmarkEnd w:id="8"/>
    </w:p>
    <w:p w14:paraId="569ED5BC" w14:textId="4D24D063" w:rsidR="003A198D" w:rsidRDefault="003A198D" w:rsidP="003A198D">
      <w:r>
        <w:t>Keeping track of all these packages and making sure they are up to date (or set to the specific versions you need) is tricky. Bower to the rescue!</w:t>
      </w:r>
    </w:p>
    <w:p w14:paraId="15DE6D72" w14:textId="77777777" w:rsidR="003A198D" w:rsidRDefault="003A198D" w:rsidP="003A198D">
      <w:r>
        <w:t>Bower can manage components that contain HTML, CSS, JavaScript, fonts or even image files. Bower doesn’t concatenate or minify code or do anything else - it just installs the right versions of the packages you need and their dependencies.</w:t>
      </w:r>
    </w:p>
    <w:p w14:paraId="148E27DC" w14:textId="77777777" w:rsidR="003A198D" w:rsidRDefault="003A198D" w:rsidP="003A198D">
      <w:r>
        <w:t>One-line install using npm:</w:t>
      </w:r>
    </w:p>
    <w:p w14:paraId="5438D9B3" w14:textId="77777777" w:rsidR="003A198D" w:rsidRDefault="003A198D" w:rsidP="003A198D">
      <w:r w:rsidRPr="003A198D">
        <w:t>npm install -g bower</w:t>
      </w:r>
    </w:p>
    <w:p w14:paraId="70FB7E8B" w14:textId="589AD7FE" w:rsidR="003A198D" w:rsidRDefault="003A198D" w:rsidP="003A198D">
      <w:r>
        <w:t>Check to see if Bower is installed:</w:t>
      </w:r>
    </w:p>
    <w:p w14:paraId="7B3293E0" w14:textId="77777777" w:rsidR="003A198D" w:rsidRDefault="003A198D" w:rsidP="003A198D">
      <w:r>
        <w:t>open a terminal window. type:</w:t>
      </w:r>
    </w:p>
    <w:p w14:paraId="5E600277" w14:textId="554EEE25" w:rsidR="003A198D" w:rsidRDefault="003A198D" w:rsidP="003A198D">
      <w:r>
        <w:t>bower</w:t>
      </w:r>
      <w:r w:rsidRPr="00B37049">
        <w:t xml:space="preserve"> </w:t>
      </w:r>
      <w:r>
        <w:t>--</w:t>
      </w:r>
      <w:r w:rsidRPr="00B37049">
        <w:t>version</w:t>
      </w:r>
    </w:p>
    <w:p w14:paraId="244B8672" w14:textId="77777777" w:rsidR="003A198D" w:rsidRDefault="003A198D" w:rsidP="003A198D">
      <w:r>
        <w:t>this will display your version</w:t>
      </w:r>
    </w:p>
    <w:p w14:paraId="324A8371" w14:textId="00717685" w:rsidR="001B63F1" w:rsidRDefault="003A198D" w:rsidP="003A198D">
      <w:pPr>
        <w:jc w:val="center"/>
      </w:pPr>
      <w:r>
        <w:rPr>
          <w:noProof/>
        </w:rPr>
        <w:drawing>
          <wp:inline distT="0" distB="0" distL="0" distR="0" wp14:anchorId="1BDC7B26" wp14:editId="0919201C">
            <wp:extent cx="4731053" cy="31087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2-21 at 12.28.43 PM.png"/>
                    <pic:cNvPicPr/>
                  </pic:nvPicPr>
                  <pic:blipFill>
                    <a:blip r:embed="rId23">
                      <a:extLst>
                        <a:ext uri="{28A0092B-C50C-407E-A947-70E740481C1C}">
                          <a14:useLocalDpi xmlns:a14="http://schemas.microsoft.com/office/drawing/2010/main" val="0"/>
                        </a:ext>
                      </a:extLst>
                    </a:blip>
                    <a:stretch>
                      <a:fillRect/>
                    </a:stretch>
                  </pic:blipFill>
                  <pic:spPr>
                    <a:xfrm>
                      <a:off x="0" y="0"/>
                      <a:ext cx="4731053" cy="3108749"/>
                    </a:xfrm>
                    <a:prstGeom prst="rect">
                      <a:avLst/>
                    </a:prstGeom>
                  </pic:spPr>
                </pic:pic>
              </a:graphicData>
            </a:graphic>
          </wp:inline>
        </w:drawing>
      </w:r>
      <w:r w:rsidR="001B63F1">
        <w:br w:type="page"/>
      </w:r>
    </w:p>
    <w:p w14:paraId="5441FBD4" w14:textId="0FAC813A" w:rsidR="001B63F1" w:rsidRDefault="001B63F1" w:rsidP="001B63F1">
      <w:pPr>
        <w:pStyle w:val="Heading1"/>
      </w:pPr>
      <w:bookmarkStart w:id="9" w:name="_Toc444031059"/>
      <w:r>
        <w:lastRenderedPageBreak/>
        <w:t xml:space="preserve">Installing </w:t>
      </w:r>
      <w:r w:rsidR="00FF616B">
        <w:t>Cordova</w:t>
      </w:r>
      <w:bookmarkEnd w:id="9"/>
    </w:p>
    <w:p w14:paraId="50C0F3B9" w14:textId="208CE161" w:rsidR="009514E2" w:rsidRDefault="009514E2" w:rsidP="00FF616B">
      <w:r w:rsidRPr="009514E2">
        <w:t>Cordova, formerly called as Phone Gap is a platform to build Native Mobile Applications using HTML5, CSS and Java Script.</w:t>
      </w:r>
    </w:p>
    <w:p w14:paraId="345F9734" w14:textId="77777777" w:rsidR="00FF616B" w:rsidRDefault="00FF616B" w:rsidP="00FF616B">
      <w:r>
        <w:t>One-line install using npm:</w:t>
      </w:r>
    </w:p>
    <w:p w14:paraId="5238735E" w14:textId="181000E6" w:rsidR="00FF616B" w:rsidRDefault="00FF616B" w:rsidP="00FF616B">
      <w:r w:rsidRPr="003A198D">
        <w:t xml:space="preserve">npm install -g </w:t>
      </w:r>
      <w:r>
        <w:t>cordova</w:t>
      </w:r>
    </w:p>
    <w:p w14:paraId="5AAEAFF1" w14:textId="402010BA" w:rsidR="00FF616B" w:rsidRDefault="00FF616B" w:rsidP="00FF616B">
      <w:r>
        <w:t>Check to see if Cordova is installed:</w:t>
      </w:r>
    </w:p>
    <w:p w14:paraId="7AA0A5BC" w14:textId="77777777" w:rsidR="00FF616B" w:rsidRDefault="00FF616B" w:rsidP="00FF616B">
      <w:r>
        <w:t>open a terminal window. type:</w:t>
      </w:r>
    </w:p>
    <w:p w14:paraId="000320CD" w14:textId="3241EB23" w:rsidR="00FF616B" w:rsidRDefault="00FF616B" w:rsidP="00FF616B">
      <w:r>
        <w:t>cordova</w:t>
      </w:r>
      <w:r w:rsidRPr="00B37049">
        <w:t xml:space="preserve"> </w:t>
      </w:r>
      <w:r>
        <w:t>--</w:t>
      </w:r>
      <w:r w:rsidRPr="00B37049">
        <w:t>version</w:t>
      </w:r>
    </w:p>
    <w:p w14:paraId="130E038F" w14:textId="77777777" w:rsidR="00FF616B" w:rsidRDefault="00FF616B" w:rsidP="00FF616B">
      <w:r>
        <w:t>this will display your version</w:t>
      </w:r>
    </w:p>
    <w:p w14:paraId="481477BA" w14:textId="1BAB4970" w:rsidR="001B63F1" w:rsidRDefault="00FF616B" w:rsidP="00FF616B">
      <w:pPr>
        <w:jc w:val="center"/>
      </w:pPr>
      <w:r>
        <w:rPr>
          <w:noProof/>
        </w:rPr>
        <w:drawing>
          <wp:inline distT="0" distB="0" distL="0" distR="0" wp14:anchorId="152D0FBD" wp14:editId="13B68915">
            <wp:extent cx="4624068" cy="31087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2-21 at 12.28.43 PM.png"/>
                    <pic:cNvPicPr/>
                  </pic:nvPicPr>
                  <pic:blipFill>
                    <a:blip r:embed="rId24">
                      <a:extLst>
                        <a:ext uri="{28A0092B-C50C-407E-A947-70E740481C1C}">
                          <a14:useLocalDpi xmlns:a14="http://schemas.microsoft.com/office/drawing/2010/main" val="0"/>
                        </a:ext>
                      </a:extLst>
                    </a:blip>
                    <a:stretch>
                      <a:fillRect/>
                    </a:stretch>
                  </pic:blipFill>
                  <pic:spPr>
                    <a:xfrm>
                      <a:off x="0" y="0"/>
                      <a:ext cx="4624068" cy="3108749"/>
                    </a:xfrm>
                    <a:prstGeom prst="rect">
                      <a:avLst/>
                    </a:prstGeom>
                  </pic:spPr>
                </pic:pic>
              </a:graphicData>
            </a:graphic>
          </wp:inline>
        </w:drawing>
      </w:r>
    </w:p>
    <w:p w14:paraId="2F93CC84" w14:textId="77777777" w:rsidR="00643441" w:rsidRDefault="00643441" w:rsidP="00FF616B">
      <w:pPr>
        <w:jc w:val="center"/>
      </w:pPr>
    </w:p>
    <w:p w14:paraId="674C3538" w14:textId="77777777" w:rsidR="00643441" w:rsidRDefault="00643441">
      <w:r>
        <w:br w:type="page"/>
      </w:r>
    </w:p>
    <w:p w14:paraId="3CB8D5DF" w14:textId="011D9791" w:rsidR="00643441" w:rsidRDefault="00643441">
      <w:r>
        <w:lastRenderedPageBreak/>
        <w:t>To create a new cordova project open a terminal window and type:</w:t>
      </w:r>
    </w:p>
    <w:p w14:paraId="049E54A8" w14:textId="423CC4B0" w:rsidR="00643441" w:rsidRDefault="00643441">
      <w:r>
        <w:t>cordova create [YOUR PROJECT NAME] –link-to=”[YOUR PROJECT DIST FOLDER]”</w:t>
      </w:r>
    </w:p>
    <w:p w14:paraId="6F8BD056" w14:textId="77777777" w:rsidR="00643441" w:rsidRDefault="00643441">
      <w:r>
        <w:t>Then enter the project folder and to see available platforms type:</w:t>
      </w:r>
    </w:p>
    <w:p w14:paraId="527DA226" w14:textId="77777777" w:rsidR="00643441" w:rsidRDefault="00643441">
      <w:r>
        <w:t>cordova platforms</w:t>
      </w:r>
    </w:p>
    <w:p w14:paraId="71A2913D" w14:textId="276297A4" w:rsidR="00643441" w:rsidRDefault="00643441" w:rsidP="00643441">
      <w:pPr>
        <w:jc w:val="center"/>
      </w:pPr>
      <w:r>
        <w:rPr>
          <w:noProof/>
        </w:rPr>
        <w:drawing>
          <wp:inline distT="0" distB="0" distL="0" distR="0" wp14:anchorId="0C6039A9" wp14:editId="771985BE">
            <wp:extent cx="6858000" cy="45332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2-23 at 10.54.17 PM.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4533265"/>
                    </a:xfrm>
                    <a:prstGeom prst="rect">
                      <a:avLst/>
                    </a:prstGeom>
                  </pic:spPr>
                </pic:pic>
              </a:graphicData>
            </a:graphic>
          </wp:inline>
        </w:drawing>
      </w:r>
    </w:p>
    <w:p w14:paraId="08487DA9" w14:textId="77777777" w:rsidR="00643441" w:rsidRDefault="00643441">
      <w:r>
        <w:br w:type="page"/>
      </w:r>
    </w:p>
    <w:p w14:paraId="142143DC" w14:textId="3B821410" w:rsidR="00643441" w:rsidRDefault="00643441">
      <w:r>
        <w:lastRenderedPageBreak/>
        <w:t>To add a platform:</w:t>
      </w:r>
    </w:p>
    <w:p w14:paraId="6497222B" w14:textId="77777777" w:rsidR="00643441" w:rsidRDefault="00643441">
      <w:r>
        <w:t>cordova platform add [PLATFORM NAME]</w:t>
      </w:r>
    </w:p>
    <w:p w14:paraId="292CBF5D" w14:textId="48B5EC02" w:rsidR="00643441" w:rsidRDefault="00643441">
      <w:r>
        <w:rPr>
          <w:noProof/>
        </w:rPr>
        <w:drawing>
          <wp:inline distT="0" distB="0" distL="0" distR="0" wp14:anchorId="062BE51E" wp14:editId="664D389F">
            <wp:extent cx="6858000" cy="45148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2-23 at 10.55.27 PM.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4514850"/>
                    </a:xfrm>
                    <a:prstGeom prst="rect">
                      <a:avLst/>
                    </a:prstGeom>
                  </pic:spPr>
                </pic:pic>
              </a:graphicData>
            </a:graphic>
          </wp:inline>
        </w:drawing>
      </w:r>
    </w:p>
    <w:p w14:paraId="47D96E3D" w14:textId="77777777" w:rsidR="00643441" w:rsidRDefault="00643441">
      <w:r>
        <w:br w:type="page"/>
      </w:r>
    </w:p>
    <w:p w14:paraId="3B9ECAAF" w14:textId="1E874E74" w:rsidR="00643441" w:rsidRDefault="00643441">
      <w:r>
        <w:lastRenderedPageBreak/>
        <w:t>To run the project on an emulator:</w:t>
      </w:r>
    </w:p>
    <w:p w14:paraId="020205C2" w14:textId="77777777" w:rsidR="00643441" w:rsidRDefault="00643441">
      <w:r>
        <w:t xml:space="preserve">cordova emulate [YOUR PLATFORM NAME]   </w:t>
      </w:r>
    </w:p>
    <w:p w14:paraId="7B66F98A" w14:textId="77777777" w:rsidR="00643441" w:rsidRDefault="00643441" w:rsidP="00643441">
      <w:pPr>
        <w:jc w:val="center"/>
      </w:pPr>
      <w:r>
        <w:rPr>
          <w:noProof/>
        </w:rPr>
        <w:drawing>
          <wp:inline distT="0" distB="0" distL="0" distR="0" wp14:anchorId="485E20A3" wp14:editId="638FCBB8">
            <wp:extent cx="6858000" cy="4476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2-23 at 10.56.20 PM.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4476115"/>
                    </a:xfrm>
                    <a:prstGeom prst="rect">
                      <a:avLst/>
                    </a:prstGeom>
                  </pic:spPr>
                </pic:pic>
              </a:graphicData>
            </a:graphic>
          </wp:inline>
        </w:drawing>
      </w:r>
    </w:p>
    <w:p w14:paraId="57AF0327" w14:textId="3DDF2E9B" w:rsidR="00EB7762" w:rsidRDefault="00643441" w:rsidP="00643441">
      <w:pPr>
        <w:jc w:val="center"/>
      </w:pPr>
      <w:r>
        <w:rPr>
          <w:noProof/>
        </w:rPr>
        <w:lastRenderedPageBreak/>
        <w:drawing>
          <wp:inline distT="0" distB="0" distL="0" distR="0" wp14:anchorId="360BC401" wp14:editId="46878556">
            <wp:extent cx="6858000" cy="52241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2-23 at 10.57.11 PM.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5224145"/>
                    </a:xfrm>
                    <a:prstGeom prst="rect">
                      <a:avLst/>
                    </a:prstGeom>
                  </pic:spPr>
                </pic:pic>
              </a:graphicData>
            </a:graphic>
          </wp:inline>
        </w:drawing>
      </w:r>
      <w:r w:rsidR="00EB7762">
        <w:br w:type="page"/>
      </w:r>
    </w:p>
    <w:p w14:paraId="58759050" w14:textId="0AC11F03" w:rsidR="00EB7762" w:rsidRDefault="00EB7762" w:rsidP="00EB7762">
      <w:pPr>
        <w:pStyle w:val="Heading1"/>
        <w:tabs>
          <w:tab w:val="left" w:pos="335"/>
          <w:tab w:val="center" w:pos="5400"/>
        </w:tabs>
        <w:jc w:val="left"/>
      </w:pPr>
      <w:r>
        <w:lastRenderedPageBreak/>
        <w:tab/>
      </w:r>
      <w:r>
        <w:tab/>
      </w:r>
      <w:bookmarkStart w:id="10" w:name="_Toc444031060"/>
      <w:r>
        <w:t>Hologram</w:t>
      </w:r>
      <w:bookmarkEnd w:id="10"/>
    </w:p>
    <w:p w14:paraId="332CFD99" w14:textId="0EACCC42" w:rsidR="00EB7762" w:rsidRDefault="00EB7762" w:rsidP="00EB7762">
      <w:r w:rsidRPr="00EB7762">
        <w:t>Hologram makes building a styleguide as easy as maintaining your CSS.Your documentation is written in your production CSS using a combination of YAML and Markdown. Markdown easily formats your docs and allows you to fall back to raw HTML for tricky parts of the styleguide.</w:t>
      </w:r>
      <w:r>
        <w:t xml:space="preserve"> </w:t>
      </w:r>
      <w:r>
        <w:t>One-line install using npm:</w:t>
      </w:r>
    </w:p>
    <w:p w14:paraId="64BE354E" w14:textId="0A22329D" w:rsidR="005E7878" w:rsidRDefault="005E7878" w:rsidP="00EB7762">
      <w:r>
        <w:t xml:space="preserve">Online URL: </w:t>
      </w:r>
      <w:hyperlink r:id="rId29" w:history="1">
        <w:r w:rsidRPr="000E296F">
          <w:rPr>
            <w:rStyle w:val="Hyperlink"/>
          </w:rPr>
          <w:t>https://github.com/trulia/hologram</w:t>
        </w:r>
      </w:hyperlink>
    </w:p>
    <w:p w14:paraId="608BEB2F" w14:textId="476CF4D8" w:rsidR="00EB7762" w:rsidRDefault="00EB7762" w:rsidP="00EB7762">
      <w:r>
        <w:t xml:space="preserve">One-line install using </w:t>
      </w:r>
      <w:hyperlink w:anchor="_Installing_Gem" w:history="1">
        <w:r w:rsidRPr="00192CF7">
          <w:rPr>
            <w:rStyle w:val="Hyperlink"/>
          </w:rPr>
          <w:t>gem</w:t>
        </w:r>
      </w:hyperlink>
      <w:r>
        <w:t>:</w:t>
      </w:r>
    </w:p>
    <w:p w14:paraId="378C2181" w14:textId="684D3A32" w:rsidR="00EB7762" w:rsidRDefault="00EB7762" w:rsidP="00EB7762">
      <w:r w:rsidRPr="00EB7762">
        <w:t>gem install hologram</w:t>
      </w:r>
    </w:p>
    <w:p w14:paraId="3B3B8F6D" w14:textId="73222A36" w:rsidR="00EB7762" w:rsidRDefault="00EB7762" w:rsidP="00EB7762">
      <w:r>
        <w:t>Then create a folder for your styleguide document and type:</w:t>
      </w:r>
    </w:p>
    <w:p w14:paraId="76FA15C5" w14:textId="60001DAA" w:rsidR="00EB7762" w:rsidRDefault="00EB7762" w:rsidP="00EB7762">
      <w:r w:rsidRPr="00EB7762">
        <w:t>hologram init</w:t>
      </w:r>
    </w:p>
    <w:p w14:paraId="26E3C15F" w14:textId="4410BE0A" w:rsidR="00EB7762" w:rsidRDefault="00EB7762" w:rsidP="00EB7762">
      <w:r>
        <w:t xml:space="preserve">This will create a hologram_config.yml, starter _header.html and _footer.html files, and starter templates for rendering code examples. You can then tweak the config values </w:t>
      </w:r>
      <w:r>
        <w:t>and start documenting your css.</w:t>
      </w:r>
    </w:p>
    <w:p w14:paraId="51575462" w14:textId="77777777" w:rsidR="00EB7762" w:rsidRDefault="00EB7762" w:rsidP="00EB7762"/>
    <w:p w14:paraId="215A90DC" w14:textId="5EB66CDF" w:rsidR="00EB7762" w:rsidRDefault="00EB7762" w:rsidP="00EB7762">
      <w:pPr>
        <w:pStyle w:val="Heading2"/>
      </w:pPr>
      <w:bookmarkStart w:id="11" w:name="_Toc444031061"/>
      <w:r>
        <w:t>Sample Documentation Code in CSS/SCSS file</w:t>
      </w:r>
      <w:bookmarkEnd w:id="11"/>
    </w:p>
    <w:p w14:paraId="2A740AD6" w14:textId="77777777" w:rsidR="00EB7762" w:rsidRPr="00EB7762" w:rsidRDefault="00EB7762" w:rsidP="00EB7762">
      <w:pPr>
        <w:spacing w:line="240" w:lineRule="auto"/>
        <w:rPr>
          <w:rFonts w:ascii="Consolas" w:hAnsi="Consolas"/>
        </w:rPr>
      </w:pPr>
      <w:r w:rsidRPr="00EB7762">
        <w:rPr>
          <w:rFonts w:ascii="Consolas" w:hAnsi="Consolas"/>
        </w:rPr>
        <w:t>/*doc</w:t>
      </w:r>
    </w:p>
    <w:p w14:paraId="40D06F16" w14:textId="77777777" w:rsidR="00EB7762" w:rsidRPr="00EB7762" w:rsidRDefault="00EB7762" w:rsidP="00EB7762">
      <w:pPr>
        <w:spacing w:line="240" w:lineRule="auto"/>
        <w:rPr>
          <w:rFonts w:ascii="Consolas" w:hAnsi="Consolas"/>
        </w:rPr>
      </w:pPr>
      <w:r w:rsidRPr="00EB7762">
        <w:rPr>
          <w:rFonts w:ascii="Consolas" w:hAnsi="Consolas"/>
        </w:rPr>
        <w:t>---</w:t>
      </w:r>
    </w:p>
    <w:p w14:paraId="17427370" w14:textId="77777777" w:rsidR="00EB7762" w:rsidRPr="00EB7762" w:rsidRDefault="00EB7762" w:rsidP="00EB7762">
      <w:pPr>
        <w:spacing w:line="240" w:lineRule="auto"/>
        <w:rPr>
          <w:rFonts w:ascii="Consolas" w:hAnsi="Consolas"/>
        </w:rPr>
      </w:pPr>
      <w:r w:rsidRPr="00EB7762">
        <w:rPr>
          <w:rFonts w:ascii="Consolas" w:hAnsi="Consolas"/>
        </w:rPr>
        <w:t>title: Alert</w:t>
      </w:r>
    </w:p>
    <w:p w14:paraId="6B535E5C" w14:textId="77777777" w:rsidR="00EB7762" w:rsidRPr="00EB7762" w:rsidRDefault="00EB7762" w:rsidP="00EB7762">
      <w:pPr>
        <w:spacing w:line="240" w:lineRule="auto"/>
        <w:rPr>
          <w:rFonts w:ascii="Consolas" w:hAnsi="Consolas"/>
        </w:rPr>
      </w:pPr>
      <w:r w:rsidRPr="00EB7762">
        <w:rPr>
          <w:rFonts w:ascii="Consolas" w:hAnsi="Consolas"/>
        </w:rPr>
        <w:t>name: alert</w:t>
      </w:r>
    </w:p>
    <w:p w14:paraId="7857E4FB" w14:textId="77777777" w:rsidR="00EB7762" w:rsidRPr="00EB7762" w:rsidRDefault="00EB7762" w:rsidP="00EB7762">
      <w:pPr>
        <w:spacing w:line="240" w:lineRule="auto"/>
        <w:rPr>
          <w:rFonts w:ascii="Consolas" w:hAnsi="Consolas"/>
        </w:rPr>
      </w:pPr>
      <w:r w:rsidRPr="00EB7762">
        <w:rPr>
          <w:rFonts w:ascii="Consolas" w:hAnsi="Consolas"/>
        </w:rPr>
        <w:t>category: basics</w:t>
      </w:r>
    </w:p>
    <w:p w14:paraId="5EF8713C" w14:textId="77777777" w:rsidR="00EB7762" w:rsidRPr="00EB7762" w:rsidRDefault="00EB7762" w:rsidP="00EB7762">
      <w:pPr>
        <w:spacing w:line="240" w:lineRule="auto"/>
        <w:rPr>
          <w:rFonts w:ascii="Consolas" w:hAnsi="Consolas"/>
        </w:rPr>
      </w:pPr>
      <w:r w:rsidRPr="00EB7762">
        <w:rPr>
          <w:rFonts w:ascii="Consolas" w:hAnsi="Consolas"/>
        </w:rPr>
        <w:t>---</w:t>
      </w:r>
    </w:p>
    <w:p w14:paraId="7C1CF4F8" w14:textId="77777777" w:rsidR="00EB7762" w:rsidRPr="00EB7762" w:rsidRDefault="00EB7762" w:rsidP="00EB7762">
      <w:pPr>
        <w:spacing w:line="240" w:lineRule="auto"/>
        <w:rPr>
          <w:rFonts w:ascii="Consolas" w:hAnsi="Consolas"/>
        </w:rPr>
      </w:pPr>
      <w:r w:rsidRPr="00EB7762">
        <w:rPr>
          <w:rFonts w:ascii="Consolas" w:hAnsi="Consolas"/>
        </w:rPr>
        <w:t>```html_example</w:t>
      </w:r>
    </w:p>
    <w:p w14:paraId="7DEEB6B1" w14:textId="77777777" w:rsidR="00EB7762" w:rsidRPr="00EB7762" w:rsidRDefault="00EB7762" w:rsidP="00EB7762">
      <w:pPr>
        <w:spacing w:line="240" w:lineRule="auto"/>
        <w:rPr>
          <w:rFonts w:ascii="Consolas" w:hAnsi="Consolas"/>
        </w:rPr>
      </w:pPr>
      <w:r w:rsidRPr="00EB7762">
        <w:rPr>
          <w:rFonts w:ascii="Consolas" w:hAnsi="Consolas"/>
        </w:rPr>
        <w:t xml:space="preserve">    &lt;div class='alert'&gt;Hello&lt;/div&gt;</w:t>
      </w:r>
    </w:p>
    <w:p w14:paraId="49E39405" w14:textId="77777777" w:rsidR="00EB7762" w:rsidRPr="00EB7762" w:rsidRDefault="00EB7762" w:rsidP="00EB7762">
      <w:pPr>
        <w:spacing w:line="240" w:lineRule="auto"/>
        <w:rPr>
          <w:rFonts w:ascii="Consolas" w:hAnsi="Consolas"/>
        </w:rPr>
      </w:pPr>
      <w:r w:rsidRPr="00EB7762">
        <w:rPr>
          <w:rFonts w:ascii="Consolas" w:hAnsi="Consolas"/>
        </w:rPr>
        <w:t>```</w:t>
      </w:r>
    </w:p>
    <w:p w14:paraId="3AB25710" w14:textId="77777777" w:rsidR="00EB7762" w:rsidRDefault="00EB7762" w:rsidP="00EB7762">
      <w:pPr>
        <w:spacing w:line="240" w:lineRule="auto"/>
        <w:rPr>
          <w:rFonts w:ascii="Consolas" w:hAnsi="Consolas"/>
        </w:rPr>
      </w:pPr>
      <w:r w:rsidRPr="00EB7762">
        <w:rPr>
          <w:rFonts w:ascii="Consolas" w:hAnsi="Consolas"/>
        </w:rPr>
        <w:t>*/</w:t>
      </w:r>
    </w:p>
    <w:p w14:paraId="537A5DBC" w14:textId="77777777" w:rsidR="00EB7762" w:rsidRDefault="00EB7762" w:rsidP="00EB7762">
      <w:pPr>
        <w:spacing w:line="240" w:lineRule="auto"/>
        <w:rPr>
          <w:rFonts w:ascii="Consolas" w:hAnsi="Consolas"/>
        </w:rPr>
      </w:pPr>
    </w:p>
    <w:p w14:paraId="186AE8FD" w14:textId="339FBAA2" w:rsidR="00EB7762" w:rsidRDefault="00EB7762" w:rsidP="00EB7762">
      <w:pPr>
        <w:spacing w:line="240" w:lineRule="auto"/>
        <w:rPr>
          <w:rFonts w:ascii="Consolas" w:hAnsi="Consolas"/>
        </w:rPr>
      </w:pPr>
      <w:r>
        <w:rPr>
          <w:rFonts w:ascii="Consolas" w:hAnsi="Consolas"/>
        </w:rPr>
        <w:t>To build the document type:</w:t>
      </w:r>
    </w:p>
    <w:p w14:paraId="5878F6C5" w14:textId="3580BD94" w:rsidR="00EB7762" w:rsidRPr="00EB7762" w:rsidRDefault="00EB7762" w:rsidP="00EB7762">
      <w:pPr>
        <w:spacing w:line="240" w:lineRule="auto"/>
        <w:rPr>
          <w:rFonts w:ascii="Consolas" w:hAnsi="Consolas"/>
        </w:rPr>
      </w:pPr>
      <w:r w:rsidRPr="00EB7762">
        <w:rPr>
          <w:rFonts w:ascii="Consolas" w:hAnsi="Consolas"/>
        </w:rPr>
        <w:t>hologram</w:t>
      </w:r>
    </w:p>
    <w:p w14:paraId="7F7EFD90" w14:textId="77777777" w:rsidR="00EB7762" w:rsidRDefault="00EB7762" w:rsidP="00EB7762"/>
    <w:p w14:paraId="24761A9A" w14:textId="3637A35C" w:rsidR="00EB7762" w:rsidRDefault="005E7878" w:rsidP="005E7878">
      <w:pPr>
        <w:pStyle w:val="Heading2"/>
      </w:pPr>
      <w:bookmarkStart w:id="12" w:name="_Toc444031062"/>
      <w:r>
        <w:lastRenderedPageBreak/>
        <w:t>How to install theme for Hologram</w:t>
      </w:r>
      <w:bookmarkEnd w:id="12"/>
    </w:p>
    <w:p w14:paraId="6E6B0830" w14:textId="77777777" w:rsidR="005E7878" w:rsidRDefault="005E7878" w:rsidP="005E7878"/>
    <w:p w14:paraId="146BF9E2" w14:textId="503263AB" w:rsidR="005E7878" w:rsidRDefault="005E7878" w:rsidP="005E7878">
      <w:r>
        <w:t xml:space="preserve">One-line install using </w:t>
      </w:r>
      <w:r>
        <w:t>npm</w:t>
      </w:r>
      <w:r>
        <w:t>:</w:t>
      </w:r>
    </w:p>
    <w:p w14:paraId="0F82D7CB" w14:textId="5CB8DFD1" w:rsidR="005E7878" w:rsidRDefault="005E7878" w:rsidP="005E7878">
      <w:r w:rsidRPr="005E7878">
        <w:t>npm install --save-dev hologram-github-theme</w:t>
      </w:r>
    </w:p>
    <w:p w14:paraId="2DCF7448" w14:textId="3126483C" w:rsidR="009514E2" w:rsidRDefault="005E7878" w:rsidP="005E7878">
      <w:pPr>
        <w:pStyle w:val="Heading2"/>
      </w:pPr>
      <w:bookmarkStart w:id="13" w:name="_Toc444031063"/>
      <w:r>
        <w:t>Sample of hologram_config.yml</w:t>
      </w:r>
      <w:bookmarkEnd w:id="13"/>
    </w:p>
    <w:p w14:paraId="185F3813" w14:textId="77777777" w:rsidR="005E7878" w:rsidRDefault="005E7878" w:rsidP="005E7878">
      <w:pPr>
        <w:spacing w:line="240" w:lineRule="auto"/>
        <w:rPr>
          <w:rFonts w:ascii="Consolas" w:hAnsi="Consolas"/>
        </w:rPr>
      </w:pPr>
    </w:p>
    <w:p w14:paraId="36730F7F" w14:textId="77777777" w:rsidR="005E7878" w:rsidRPr="005E7878" w:rsidRDefault="005E7878" w:rsidP="005E7878">
      <w:pPr>
        <w:spacing w:line="240" w:lineRule="auto"/>
        <w:rPr>
          <w:rFonts w:ascii="Consolas" w:hAnsi="Consolas"/>
        </w:rPr>
      </w:pPr>
      <w:r w:rsidRPr="005E7878">
        <w:rPr>
          <w:rFonts w:ascii="Consolas" w:hAnsi="Consolas"/>
        </w:rPr>
        <w:t># Relative path(s) to your source files</w:t>
      </w:r>
    </w:p>
    <w:p w14:paraId="77263A00" w14:textId="77777777" w:rsidR="005E7878" w:rsidRPr="005E7878" w:rsidRDefault="005E7878" w:rsidP="005E7878">
      <w:pPr>
        <w:spacing w:line="240" w:lineRule="auto"/>
        <w:rPr>
          <w:rFonts w:ascii="Consolas" w:hAnsi="Consolas"/>
        </w:rPr>
      </w:pPr>
      <w:r w:rsidRPr="005E7878">
        <w:rPr>
          <w:rFonts w:ascii="Consolas" w:hAnsi="Consolas"/>
        </w:rPr>
        <w:t>source: app/styles</w:t>
      </w:r>
    </w:p>
    <w:p w14:paraId="108BFB0D" w14:textId="77777777" w:rsidR="005E7878" w:rsidRPr="005E7878" w:rsidRDefault="005E7878" w:rsidP="005E7878">
      <w:pPr>
        <w:spacing w:line="240" w:lineRule="auto"/>
        <w:rPr>
          <w:rFonts w:ascii="Consolas" w:hAnsi="Consolas"/>
        </w:rPr>
      </w:pPr>
    </w:p>
    <w:p w14:paraId="652AEEAC" w14:textId="77777777" w:rsidR="005E7878" w:rsidRPr="005E7878" w:rsidRDefault="005E7878" w:rsidP="005E7878">
      <w:pPr>
        <w:spacing w:line="240" w:lineRule="auto"/>
        <w:rPr>
          <w:rFonts w:ascii="Consolas" w:hAnsi="Consolas"/>
        </w:rPr>
      </w:pPr>
      <w:r w:rsidRPr="005E7878">
        <w:rPr>
          <w:rFonts w:ascii="Consolas" w:hAnsi="Consolas"/>
        </w:rPr>
        <w:t># Relative path where you want the documentation to be built</w:t>
      </w:r>
    </w:p>
    <w:p w14:paraId="3B132B3B" w14:textId="77777777" w:rsidR="005E7878" w:rsidRPr="005E7878" w:rsidRDefault="005E7878" w:rsidP="005E7878">
      <w:pPr>
        <w:spacing w:line="240" w:lineRule="auto"/>
        <w:rPr>
          <w:rFonts w:ascii="Consolas" w:hAnsi="Consolas"/>
        </w:rPr>
      </w:pPr>
      <w:r w:rsidRPr="005E7878">
        <w:rPr>
          <w:rFonts w:ascii="Consolas" w:hAnsi="Consolas"/>
        </w:rPr>
        <w:t>destination: styleguide</w:t>
      </w:r>
    </w:p>
    <w:p w14:paraId="696E3BBD" w14:textId="77777777" w:rsidR="005E7878" w:rsidRPr="005E7878" w:rsidRDefault="005E7878" w:rsidP="005E7878">
      <w:pPr>
        <w:spacing w:line="240" w:lineRule="auto"/>
        <w:rPr>
          <w:rFonts w:ascii="Consolas" w:hAnsi="Consolas"/>
        </w:rPr>
      </w:pPr>
    </w:p>
    <w:p w14:paraId="44F6C289" w14:textId="77777777" w:rsidR="005E7878" w:rsidRPr="005E7878" w:rsidRDefault="005E7878" w:rsidP="005E7878">
      <w:pPr>
        <w:spacing w:line="240" w:lineRule="auto"/>
        <w:rPr>
          <w:rFonts w:ascii="Consolas" w:hAnsi="Consolas"/>
        </w:rPr>
      </w:pPr>
      <w:r w:rsidRPr="005E7878">
        <w:rPr>
          <w:rFonts w:ascii="Consolas" w:hAnsi="Consolas"/>
        </w:rPr>
        <w:t># The path that contains supporting assets for the documentation page</w:t>
      </w:r>
    </w:p>
    <w:p w14:paraId="4991EBCB" w14:textId="77777777" w:rsidR="005E7878" w:rsidRPr="005E7878" w:rsidRDefault="005E7878" w:rsidP="005E7878">
      <w:pPr>
        <w:spacing w:line="240" w:lineRule="auto"/>
        <w:rPr>
          <w:rFonts w:ascii="Consolas" w:hAnsi="Consolas"/>
        </w:rPr>
      </w:pPr>
      <w:r w:rsidRPr="005E7878">
        <w:rPr>
          <w:rFonts w:ascii="Consolas" w:hAnsi="Consolas"/>
        </w:rPr>
        <w:t>documentation_assets: node_modules/hologram-github-theme</w:t>
      </w:r>
    </w:p>
    <w:p w14:paraId="7E0FA568" w14:textId="77777777" w:rsidR="005E7878" w:rsidRPr="005E7878" w:rsidRDefault="005E7878" w:rsidP="005E7878">
      <w:pPr>
        <w:spacing w:line="240" w:lineRule="auto"/>
        <w:rPr>
          <w:rFonts w:ascii="Consolas" w:hAnsi="Consolas"/>
        </w:rPr>
      </w:pPr>
    </w:p>
    <w:p w14:paraId="39497EBE" w14:textId="77777777" w:rsidR="005E7878" w:rsidRPr="005E7878" w:rsidRDefault="005E7878" w:rsidP="005E7878">
      <w:pPr>
        <w:spacing w:line="240" w:lineRule="auto"/>
        <w:rPr>
          <w:rFonts w:ascii="Consolas" w:hAnsi="Consolas"/>
        </w:rPr>
      </w:pPr>
      <w:r w:rsidRPr="005E7878">
        <w:rPr>
          <w:rFonts w:ascii="Consolas" w:hAnsi="Consolas"/>
        </w:rPr>
        <w:t># Category that will be used as the index.html (optional)</w:t>
      </w:r>
    </w:p>
    <w:p w14:paraId="53901185" w14:textId="78A0D802" w:rsidR="005E7878" w:rsidRPr="005E7878" w:rsidRDefault="005E7878" w:rsidP="005E7878">
      <w:pPr>
        <w:spacing w:line="240" w:lineRule="auto"/>
        <w:rPr>
          <w:rFonts w:ascii="Consolas" w:hAnsi="Consolas"/>
        </w:rPr>
      </w:pPr>
      <w:r>
        <w:rPr>
          <w:rFonts w:ascii="Consolas" w:hAnsi="Consolas"/>
        </w:rPr>
        <w:t xml:space="preserve"> </w:t>
      </w:r>
      <w:r w:rsidRPr="005E7878">
        <w:rPr>
          <w:rFonts w:ascii="Consolas" w:hAnsi="Consolas"/>
        </w:rPr>
        <w:t>index: styleguide</w:t>
      </w:r>
    </w:p>
    <w:p w14:paraId="58FCF4A1" w14:textId="77777777" w:rsidR="005E7878" w:rsidRPr="005E7878" w:rsidRDefault="005E7878" w:rsidP="005E7878">
      <w:pPr>
        <w:spacing w:line="240" w:lineRule="auto"/>
        <w:rPr>
          <w:rFonts w:ascii="Consolas" w:hAnsi="Consolas"/>
        </w:rPr>
      </w:pPr>
    </w:p>
    <w:p w14:paraId="7B41B21B" w14:textId="77777777" w:rsidR="005E7878" w:rsidRPr="005E7878" w:rsidRDefault="005E7878" w:rsidP="005E7878">
      <w:pPr>
        <w:spacing w:line="240" w:lineRule="auto"/>
        <w:rPr>
          <w:rFonts w:ascii="Consolas" w:hAnsi="Consolas"/>
        </w:rPr>
      </w:pPr>
      <w:r w:rsidRPr="005E7878">
        <w:rPr>
          <w:rFonts w:ascii="Consolas" w:hAnsi="Consolas"/>
        </w:rPr>
        <w:t># A list of relative paths to folders containing any dependencies to copy</w:t>
      </w:r>
    </w:p>
    <w:p w14:paraId="225AAC0C" w14:textId="77777777" w:rsidR="005E7878" w:rsidRPr="005E7878" w:rsidRDefault="005E7878" w:rsidP="005E7878">
      <w:pPr>
        <w:spacing w:line="240" w:lineRule="auto"/>
        <w:rPr>
          <w:rFonts w:ascii="Consolas" w:hAnsi="Consolas"/>
        </w:rPr>
      </w:pPr>
      <w:r w:rsidRPr="005E7878">
        <w:rPr>
          <w:rFonts w:ascii="Consolas" w:hAnsi="Consolas"/>
        </w:rPr>
        <w:t>dependencies:</w:t>
      </w:r>
    </w:p>
    <w:p w14:paraId="0B87141E" w14:textId="77777777" w:rsidR="005E7878" w:rsidRPr="005E7878" w:rsidRDefault="005E7878" w:rsidP="005E7878">
      <w:pPr>
        <w:spacing w:line="240" w:lineRule="auto"/>
        <w:rPr>
          <w:rFonts w:ascii="Consolas" w:hAnsi="Consolas"/>
        </w:rPr>
      </w:pPr>
      <w:r w:rsidRPr="005E7878">
        <w:rPr>
          <w:rFonts w:ascii="Consolas" w:hAnsi="Consolas"/>
        </w:rPr>
        <w:t xml:space="preserve">  - 'dist'</w:t>
      </w:r>
    </w:p>
    <w:p w14:paraId="581B6883" w14:textId="77777777" w:rsidR="005E7878" w:rsidRPr="005E7878" w:rsidRDefault="005E7878" w:rsidP="005E7878">
      <w:pPr>
        <w:spacing w:line="240" w:lineRule="auto"/>
        <w:rPr>
          <w:rFonts w:ascii="Consolas" w:hAnsi="Consolas"/>
        </w:rPr>
      </w:pPr>
    </w:p>
    <w:p w14:paraId="2E854A79" w14:textId="77777777" w:rsidR="005E7878" w:rsidRPr="005E7878" w:rsidRDefault="005E7878" w:rsidP="005E7878">
      <w:pPr>
        <w:spacing w:line="240" w:lineRule="auto"/>
        <w:rPr>
          <w:rFonts w:ascii="Consolas" w:hAnsi="Consolas"/>
        </w:rPr>
      </w:pPr>
      <w:r w:rsidRPr="005E7878">
        <w:rPr>
          <w:rFonts w:ascii="Consolas" w:hAnsi="Consolas"/>
        </w:rPr>
        <w:t># The CSS files to be included in the styleguide</w:t>
      </w:r>
    </w:p>
    <w:p w14:paraId="4A86D87A" w14:textId="77777777" w:rsidR="005E7878" w:rsidRPr="005E7878" w:rsidRDefault="005E7878" w:rsidP="005E7878">
      <w:pPr>
        <w:spacing w:line="240" w:lineRule="auto"/>
        <w:rPr>
          <w:rFonts w:ascii="Consolas" w:hAnsi="Consolas"/>
        </w:rPr>
      </w:pPr>
      <w:r w:rsidRPr="005E7878">
        <w:rPr>
          <w:rFonts w:ascii="Consolas" w:hAnsi="Consolas"/>
        </w:rPr>
        <w:t>css_include:</w:t>
      </w:r>
    </w:p>
    <w:p w14:paraId="322B95F7" w14:textId="77777777" w:rsidR="005E7878" w:rsidRPr="005E7878" w:rsidRDefault="005E7878" w:rsidP="005E7878">
      <w:pPr>
        <w:spacing w:line="240" w:lineRule="auto"/>
        <w:rPr>
          <w:rFonts w:ascii="Consolas" w:hAnsi="Consolas"/>
        </w:rPr>
      </w:pPr>
      <w:r w:rsidRPr="005E7878">
        <w:rPr>
          <w:rFonts w:ascii="Consolas" w:hAnsi="Consolas"/>
        </w:rPr>
        <w:t xml:space="preserve">  - 'dist/styles/vendor.css'</w:t>
      </w:r>
    </w:p>
    <w:p w14:paraId="4D24EFCF" w14:textId="77777777" w:rsidR="005E7878" w:rsidRPr="005E7878" w:rsidRDefault="005E7878" w:rsidP="005E7878">
      <w:pPr>
        <w:spacing w:line="240" w:lineRule="auto"/>
        <w:rPr>
          <w:rFonts w:ascii="Consolas" w:hAnsi="Consolas"/>
        </w:rPr>
      </w:pPr>
      <w:r w:rsidRPr="005E7878">
        <w:rPr>
          <w:rFonts w:ascii="Consolas" w:hAnsi="Consolas"/>
        </w:rPr>
        <w:t xml:space="preserve">  - 'dist/styles/main.css'</w:t>
      </w:r>
    </w:p>
    <w:p w14:paraId="1D10B231" w14:textId="77777777" w:rsidR="005E7878" w:rsidRPr="005E7878" w:rsidRDefault="005E7878" w:rsidP="005E7878">
      <w:pPr>
        <w:spacing w:line="240" w:lineRule="auto"/>
        <w:rPr>
          <w:rFonts w:ascii="Consolas" w:hAnsi="Consolas"/>
        </w:rPr>
      </w:pPr>
    </w:p>
    <w:p w14:paraId="2490BB0C" w14:textId="77777777" w:rsidR="005E7878" w:rsidRPr="005E7878" w:rsidRDefault="005E7878" w:rsidP="005E7878">
      <w:pPr>
        <w:spacing w:line="240" w:lineRule="auto"/>
        <w:rPr>
          <w:rFonts w:ascii="Consolas" w:hAnsi="Consolas"/>
        </w:rPr>
      </w:pPr>
      <w:r w:rsidRPr="005E7878">
        <w:rPr>
          <w:rFonts w:ascii="Consolas" w:hAnsi="Consolas"/>
        </w:rPr>
        <w:t># The JavaScript files to included in the styleguide</w:t>
      </w:r>
    </w:p>
    <w:p w14:paraId="5F648C81" w14:textId="77777777" w:rsidR="005E7878" w:rsidRPr="005E7878" w:rsidRDefault="005E7878" w:rsidP="005E7878">
      <w:pPr>
        <w:spacing w:line="240" w:lineRule="auto"/>
        <w:rPr>
          <w:rFonts w:ascii="Consolas" w:hAnsi="Consolas"/>
        </w:rPr>
      </w:pPr>
      <w:r w:rsidRPr="005E7878">
        <w:rPr>
          <w:rFonts w:ascii="Consolas" w:hAnsi="Consolas"/>
        </w:rPr>
        <w:t>js_include:</w:t>
      </w:r>
    </w:p>
    <w:p w14:paraId="2F6F2634" w14:textId="77777777" w:rsidR="005E7878" w:rsidRPr="005E7878" w:rsidRDefault="005E7878" w:rsidP="005E7878">
      <w:pPr>
        <w:spacing w:line="240" w:lineRule="auto"/>
        <w:rPr>
          <w:rFonts w:ascii="Consolas" w:hAnsi="Consolas"/>
        </w:rPr>
      </w:pPr>
      <w:r w:rsidRPr="005E7878">
        <w:rPr>
          <w:rFonts w:ascii="Consolas" w:hAnsi="Consolas"/>
        </w:rPr>
        <w:t xml:space="preserve">  - 'dist/scripts/main.js'</w:t>
      </w:r>
    </w:p>
    <w:p w14:paraId="56195D99" w14:textId="77777777" w:rsidR="005E7878" w:rsidRPr="005E7878" w:rsidRDefault="005E7878" w:rsidP="005E7878">
      <w:pPr>
        <w:spacing w:line="240" w:lineRule="auto"/>
        <w:rPr>
          <w:rFonts w:ascii="Consolas" w:hAnsi="Consolas"/>
        </w:rPr>
      </w:pPr>
    </w:p>
    <w:p w14:paraId="2628A614" w14:textId="77777777" w:rsidR="005E7878" w:rsidRPr="005E7878" w:rsidRDefault="005E7878" w:rsidP="005E7878">
      <w:pPr>
        <w:spacing w:line="240" w:lineRule="auto"/>
        <w:rPr>
          <w:rFonts w:ascii="Consolas" w:hAnsi="Consolas"/>
        </w:rPr>
      </w:pPr>
      <w:r w:rsidRPr="005E7878">
        <w:rPr>
          <w:rFonts w:ascii="Consolas" w:hAnsi="Consolas"/>
        </w:rPr>
        <w:t># The global title that is displayed at the top of the pages</w:t>
      </w:r>
    </w:p>
    <w:p w14:paraId="4B3ACE3F" w14:textId="6AEBB0BB" w:rsidR="00A00DAD" w:rsidRDefault="005E7878" w:rsidP="00A00DAD">
      <w:pPr>
        <w:spacing w:line="240" w:lineRule="auto"/>
        <w:rPr>
          <w:rFonts w:ascii="Consolas" w:hAnsi="Consolas"/>
        </w:rPr>
      </w:pPr>
      <w:r w:rsidRPr="005E7878">
        <w:rPr>
          <w:rFonts w:ascii="Consolas" w:hAnsi="Consolas"/>
        </w:rPr>
        <w:t>global_title: Styleguide</w:t>
      </w:r>
    </w:p>
    <w:p w14:paraId="7104D536" w14:textId="7D94950F" w:rsidR="00133907" w:rsidRDefault="00A00DAD" w:rsidP="00A00DAD">
      <w:pPr>
        <w:pStyle w:val="Heading1"/>
      </w:pPr>
      <w:r>
        <w:lastRenderedPageBreak/>
        <w:t>SCB POC Setup</w:t>
      </w:r>
    </w:p>
    <w:p w14:paraId="48274DB2" w14:textId="2D8182E4" w:rsidR="005E7878" w:rsidRPr="00133907" w:rsidRDefault="00133907" w:rsidP="00133907">
      <w:r>
        <w:t>TBD</w:t>
      </w:r>
    </w:p>
    <w:sectPr w:rsidR="005E7878" w:rsidRPr="00133907">
      <w:footerReference w:type="even" r:id="rId30"/>
      <w:footerReference w:type="default" r:id="rId31"/>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7C49AA" w14:textId="77777777" w:rsidR="002D44AD" w:rsidRDefault="002D44AD">
      <w:pPr>
        <w:spacing w:after="0" w:line="240" w:lineRule="auto"/>
      </w:pPr>
      <w:r>
        <w:separator/>
      </w:r>
    </w:p>
  </w:endnote>
  <w:endnote w:type="continuationSeparator" w:id="0">
    <w:p w14:paraId="5B3ABBF7" w14:textId="77777777" w:rsidR="002D44AD" w:rsidRDefault="002D44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rbel">
    <w:panose1 w:val="020B0503020204020204"/>
    <w:charset w:val="00"/>
    <w:family w:val="auto"/>
    <w:pitch w:val="variable"/>
    <w:sig w:usb0="A00002EF" w:usb1="4000A44B"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メイリオ">
    <w:charset w:val="80"/>
    <w:family w:val="auto"/>
    <w:pitch w:val="variable"/>
    <w:sig w:usb0="E00002FF" w:usb1="6AC7FFFF" w:usb2="08000012" w:usb3="00000000" w:csb0="000200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E4575" w14:textId="77777777" w:rsidR="00B67A20" w:rsidRDefault="00B67A20" w:rsidP="00791EB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50C625" w14:textId="77777777" w:rsidR="00B67A20" w:rsidRDefault="00B67A20" w:rsidP="00B67A2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40838A" w14:textId="77777777" w:rsidR="00B67A20" w:rsidRDefault="00B67A20" w:rsidP="00791EB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75765">
      <w:rPr>
        <w:rStyle w:val="PageNumber"/>
        <w:noProof/>
      </w:rPr>
      <w:t>2</w:t>
    </w:r>
    <w:r>
      <w:rPr>
        <w:rStyle w:val="PageNumber"/>
      </w:rPr>
      <w:fldChar w:fldCharType="end"/>
    </w:r>
  </w:p>
  <w:p w14:paraId="204A3784" w14:textId="77777777" w:rsidR="00B67A20" w:rsidRDefault="00B67A20" w:rsidP="00B67A2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CEA030" w14:textId="77777777" w:rsidR="002D44AD" w:rsidRDefault="002D44AD">
      <w:pPr>
        <w:spacing w:after="0" w:line="240" w:lineRule="auto"/>
      </w:pPr>
      <w:r>
        <w:separator/>
      </w:r>
    </w:p>
  </w:footnote>
  <w:footnote w:type="continuationSeparator" w:id="0">
    <w:p w14:paraId="6F00C195" w14:textId="77777777" w:rsidR="002D44AD" w:rsidRDefault="002D44A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A3C"/>
    <w:rsid w:val="000D7386"/>
    <w:rsid w:val="00106361"/>
    <w:rsid w:val="001218CF"/>
    <w:rsid w:val="00133907"/>
    <w:rsid w:val="00192CF7"/>
    <w:rsid w:val="001B63F1"/>
    <w:rsid w:val="002D44AD"/>
    <w:rsid w:val="00335A35"/>
    <w:rsid w:val="00395D91"/>
    <w:rsid w:val="003A198D"/>
    <w:rsid w:val="003C06AB"/>
    <w:rsid w:val="0042131E"/>
    <w:rsid w:val="00466BAC"/>
    <w:rsid w:val="00504EE0"/>
    <w:rsid w:val="00575765"/>
    <w:rsid w:val="005E7878"/>
    <w:rsid w:val="00632089"/>
    <w:rsid w:val="00643441"/>
    <w:rsid w:val="006F2C7C"/>
    <w:rsid w:val="007725D5"/>
    <w:rsid w:val="009514E2"/>
    <w:rsid w:val="009C3A6C"/>
    <w:rsid w:val="009C456C"/>
    <w:rsid w:val="00A00DAD"/>
    <w:rsid w:val="00A12E48"/>
    <w:rsid w:val="00A6483A"/>
    <w:rsid w:val="00A81BEC"/>
    <w:rsid w:val="00AD2EB2"/>
    <w:rsid w:val="00B37049"/>
    <w:rsid w:val="00B404B5"/>
    <w:rsid w:val="00B67A20"/>
    <w:rsid w:val="00D0279B"/>
    <w:rsid w:val="00DA005B"/>
    <w:rsid w:val="00E2651B"/>
    <w:rsid w:val="00EB7762"/>
    <w:rsid w:val="00EC3895"/>
    <w:rsid w:val="00F1770A"/>
    <w:rsid w:val="00F62A3C"/>
    <w:rsid w:val="00FF61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A35EAD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lang w:val="en-US" w:eastAsia="en-US" w:bidi="ar-SA"/>
      </w:rPr>
    </w:rPrDefault>
    <w:pPrDefault>
      <w:pPr>
        <w:spacing w:after="180" w:line="36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3"/>
    <w:qFormat/>
    <w:pPr>
      <w:keepNext/>
      <w:keepLines/>
      <w:pBdr>
        <w:top w:val="single" w:sz="4" w:space="31" w:color="663366" w:themeColor="accent1"/>
        <w:bottom w:val="single" w:sz="4" w:space="31" w:color="663366" w:themeColor="accent1"/>
      </w:pBdr>
      <w:shd w:val="clear" w:color="auto" w:fill="663366" w:themeFill="accent1"/>
      <w:spacing w:after="320" w:line="240" w:lineRule="auto"/>
      <w:contextualSpacing/>
      <w:jc w:val="center"/>
      <w:outlineLvl w:val="0"/>
    </w:pPr>
    <w:rPr>
      <w:rFonts w:asciiTheme="majorHAnsi" w:eastAsiaTheme="majorEastAsia" w:hAnsiTheme="majorHAnsi" w:cstheme="majorBidi"/>
      <w:color w:val="FFFFFF" w:themeColor="background1"/>
      <w:sz w:val="52"/>
      <w:szCs w:val="32"/>
    </w:rPr>
  </w:style>
  <w:style w:type="paragraph" w:styleId="Heading2">
    <w:name w:val="heading 2"/>
    <w:basedOn w:val="Normal"/>
    <w:link w:val="Heading2Char"/>
    <w:uiPriority w:val="9"/>
    <w:unhideWhenUsed/>
    <w:qFormat/>
    <w:pPr>
      <w:keepNext/>
      <w:keepLines/>
      <w:spacing w:after="60" w:line="288" w:lineRule="auto"/>
      <w:contextualSpacing/>
      <w:outlineLvl w:val="1"/>
    </w:pPr>
    <w:rPr>
      <w:rFonts w:asciiTheme="majorHAnsi" w:eastAsiaTheme="majorEastAsia" w:hAnsiTheme="majorHAnsi" w:cstheme="majorBidi"/>
      <w:color w:val="4C264C" w:themeColor="accent1" w:themeShade="BF"/>
      <w:sz w:val="24"/>
      <w:szCs w:val="26"/>
    </w:rPr>
  </w:style>
  <w:style w:type="paragraph" w:styleId="Heading3">
    <w:name w:val="heading 3"/>
    <w:basedOn w:val="Normal"/>
    <w:link w:val="Heading3Char"/>
    <w:uiPriority w:val="9"/>
    <w:semiHidden/>
    <w:unhideWhenUsed/>
    <w:qFormat/>
    <w:pPr>
      <w:keepNext/>
      <w:keepLines/>
      <w:spacing w:before="40" w:after="0"/>
      <w:contextualSpacing/>
      <w:outlineLvl w:val="2"/>
    </w:pPr>
    <w:rPr>
      <w:rFonts w:asciiTheme="majorHAnsi" w:eastAsiaTheme="majorEastAsia" w:hAnsiTheme="majorHAnsi" w:cstheme="majorBidi"/>
      <w:color w:val="321932" w:themeColor="accent1" w:themeShade="7F"/>
      <w:sz w:val="22"/>
      <w:szCs w:val="24"/>
    </w:rPr>
  </w:style>
  <w:style w:type="paragraph" w:styleId="Heading4">
    <w:name w:val="heading 4"/>
    <w:basedOn w:val="Normal"/>
    <w:link w:val="Heading4Char"/>
    <w:uiPriority w:val="9"/>
    <w:semiHidden/>
    <w:unhideWhenUsed/>
    <w:qFormat/>
    <w:pPr>
      <w:keepNext/>
      <w:keepLines/>
      <w:spacing w:before="40" w:after="0"/>
      <w:contextualSpacing/>
      <w:outlineLvl w:val="3"/>
    </w:pPr>
    <w:rPr>
      <w:rFonts w:asciiTheme="majorHAnsi" w:eastAsiaTheme="majorEastAsia" w:hAnsiTheme="majorHAnsi" w:cstheme="majorBidi"/>
      <w:i/>
      <w:iCs/>
      <w:color w:val="4C264C" w:themeColor="accent1" w:themeShade="BF"/>
    </w:rPr>
  </w:style>
  <w:style w:type="paragraph" w:styleId="Heading5">
    <w:name w:val="heading 5"/>
    <w:basedOn w:val="Normal"/>
    <w:link w:val="Heading5Char"/>
    <w:uiPriority w:val="9"/>
    <w:semiHidden/>
    <w:unhideWhenUsed/>
    <w:qFormat/>
    <w:pPr>
      <w:keepNext/>
      <w:keepLines/>
      <w:spacing w:before="40" w:after="0"/>
      <w:contextualSpacing/>
      <w:jc w:val="center"/>
      <w:outlineLvl w:val="4"/>
    </w:pPr>
    <w:rPr>
      <w:rFonts w:asciiTheme="majorHAnsi" w:eastAsiaTheme="majorEastAsia" w:hAnsiTheme="majorHAnsi" w:cstheme="majorBidi"/>
      <w:color w:val="4C264C" w:themeColor="accent1" w:themeShade="BF"/>
    </w:rPr>
  </w:style>
  <w:style w:type="paragraph" w:styleId="Heading6">
    <w:name w:val="heading 6"/>
    <w:basedOn w:val="Normal"/>
    <w:link w:val="Heading6Char"/>
    <w:uiPriority w:val="9"/>
    <w:semiHidden/>
    <w:unhideWhenUsed/>
    <w:qFormat/>
    <w:pPr>
      <w:keepNext/>
      <w:keepLines/>
      <w:spacing w:before="40" w:after="0"/>
      <w:contextualSpacing/>
      <w:jc w:val="center"/>
      <w:outlineLvl w:val="5"/>
    </w:pPr>
    <w:rPr>
      <w:rFonts w:asciiTheme="majorHAnsi" w:eastAsiaTheme="majorEastAsia" w:hAnsiTheme="majorHAnsi" w:cstheme="majorBidi"/>
      <w:color w:val="321932" w:themeColor="accent1" w:themeShade="7F"/>
    </w:rPr>
  </w:style>
  <w:style w:type="paragraph" w:styleId="Heading7">
    <w:name w:val="heading 7"/>
    <w:basedOn w:val="Normal"/>
    <w:link w:val="Heading7Char"/>
    <w:uiPriority w:val="9"/>
    <w:semiHidden/>
    <w:unhideWhenUsed/>
    <w:qFormat/>
    <w:pPr>
      <w:keepNext/>
      <w:keepLines/>
      <w:spacing w:before="40" w:after="0"/>
      <w:contextualSpacing/>
      <w:jc w:val="center"/>
      <w:outlineLvl w:val="6"/>
    </w:pPr>
    <w:rPr>
      <w:rFonts w:asciiTheme="majorHAnsi" w:eastAsiaTheme="majorEastAsia" w:hAnsiTheme="majorHAnsi" w:cstheme="majorBidi"/>
      <w:i/>
      <w:iCs/>
      <w:color w:val="321932" w:themeColor="accent1" w:themeShade="7F"/>
    </w:rPr>
  </w:style>
  <w:style w:type="paragraph" w:styleId="Heading8">
    <w:name w:val="heading 8"/>
    <w:basedOn w:val="Normal"/>
    <w:link w:val="Heading8Char"/>
    <w:uiPriority w:val="9"/>
    <w:semiHidden/>
    <w:unhideWhenUsed/>
    <w:qFormat/>
    <w:pPr>
      <w:keepNext/>
      <w:keepLines/>
      <w:spacing w:before="40" w:after="0"/>
      <w:contextualSpacing/>
      <w:jc w:val="cente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link w:val="Heading9Char"/>
    <w:uiPriority w:val="9"/>
    <w:semiHidden/>
    <w:unhideWhenUsed/>
    <w:qFormat/>
    <w:pPr>
      <w:keepNext/>
      <w:keepLines/>
      <w:spacing w:before="40" w:after="0"/>
      <w:contextualSpacing/>
      <w:jc w:val="cente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link w:val="TitleChar"/>
    <w:uiPriority w:val="1"/>
    <w:qFormat/>
    <w:pPr>
      <w:spacing w:after="0" w:line="240" w:lineRule="auto"/>
      <w:ind w:left="72" w:right="72"/>
      <w:contextualSpacing/>
      <w:jc w:val="center"/>
    </w:pPr>
    <w:rPr>
      <w:rFonts w:asciiTheme="majorHAnsi" w:eastAsiaTheme="majorEastAsia" w:hAnsiTheme="majorHAnsi" w:cstheme="majorBidi"/>
      <w:color w:val="FFFFFF" w:themeColor="background1"/>
      <w:kern w:val="28"/>
      <w:sz w:val="9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FFFFFF" w:themeColor="background1"/>
      <w:kern w:val="28"/>
      <w:sz w:val="96"/>
      <w:szCs w:val="56"/>
    </w:rPr>
  </w:style>
  <w:style w:type="paragraph" w:styleId="Subtitle">
    <w:name w:val="Subtitle"/>
    <w:basedOn w:val="Normal"/>
    <w:link w:val="SubtitleChar"/>
    <w:uiPriority w:val="2"/>
    <w:qFormat/>
    <w:pPr>
      <w:numPr>
        <w:ilvl w:val="1"/>
      </w:numPr>
      <w:spacing w:before="240" w:after="120" w:line="240" w:lineRule="auto"/>
      <w:ind w:left="1440" w:right="1440"/>
      <w:contextualSpacing/>
    </w:pPr>
    <w:rPr>
      <w:rFonts w:eastAsiaTheme="minorEastAsia"/>
      <w:color w:val="FFFFFF" w:themeColor="background1"/>
      <w:spacing w:val="15"/>
      <w:sz w:val="52"/>
    </w:rPr>
  </w:style>
  <w:style w:type="character" w:customStyle="1" w:styleId="SubtitleChar">
    <w:name w:val="Subtitle Char"/>
    <w:basedOn w:val="DefaultParagraphFont"/>
    <w:link w:val="Subtitle"/>
    <w:uiPriority w:val="2"/>
    <w:rPr>
      <w:rFonts w:eastAsiaTheme="minorEastAsia"/>
      <w:color w:val="FFFFFF" w:themeColor="background1"/>
      <w:spacing w:val="15"/>
      <w:sz w:val="52"/>
    </w:rPr>
  </w:style>
  <w:style w:type="character" w:customStyle="1" w:styleId="Heading1Char">
    <w:name w:val="Heading 1 Char"/>
    <w:basedOn w:val="DefaultParagraphFont"/>
    <w:link w:val="Heading1"/>
    <w:uiPriority w:val="3"/>
    <w:rPr>
      <w:rFonts w:asciiTheme="majorHAnsi" w:eastAsiaTheme="majorEastAsia" w:hAnsiTheme="majorHAnsi" w:cstheme="majorBidi"/>
      <w:color w:val="FFFFFF" w:themeColor="background1"/>
      <w:sz w:val="52"/>
      <w:szCs w:val="32"/>
      <w:shd w:val="clear" w:color="auto" w:fill="663366" w:themeFill="accent1"/>
    </w:rPr>
  </w:style>
  <w:style w:type="paragraph" w:styleId="BlockText">
    <w:name w:val="Block Text"/>
    <w:basedOn w:val="Normal"/>
    <w:uiPriority w:val="3"/>
    <w:unhideWhenUsed/>
    <w:qFormat/>
    <w:pPr>
      <w:spacing w:line="240" w:lineRule="auto"/>
      <w:ind w:left="1440" w:right="1440"/>
    </w:pPr>
    <w:rPr>
      <w:rFonts w:eastAsiaTheme="minorEastAsia"/>
      <w:b/>
      <w:iCs/>
      <w:color w:val="FFFFFF" w:themeColor="background1"/>
      <w:sz w:val="24"/>
    </w:r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iPriority w:val="99"/>
    <w:unhideWhenUsed/>
    <w:qFormat/>
    <w:pPr>
      <w:tabs>
        <w:tab w:val="center" w:pos="4680"/>
        <w:tab w:val="right" w:pos="9360"/>
      </w:tabs>
      <w:spacing w:after="0" w:line="240" w:lineRule="auto"/>
      <w:jc w:val="center"/>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4C264C"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321932" w:themeColor="accent1" w:themeShade="7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321932" w:themeColor="accent1" w:themeShade="7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4C264C" w:themeColor="accent1" w:themeShade="BF"/>
      <w:sz w:val="24"/>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321932" w:themeColor="accent1" w:themeShade="7F"/>
      <w:sz w:val="22"/>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4C264C" w:themeColor="accent1" w:themeShade="BF"/>
    </w:rPr>
  </w:style>
  <w:style w:type="character" w:styleId="Hyperlink">
    <w:name w:val="Hyperlink"/>
    <w:basedOn w:val="DefaultParagraphFont"/>
    <w:uiPriority w:val="99"/>
    <w:unhideWhenUsed/>
    <w:rsid w:val="00395D91"/>
    <w:rPr>
      <w:color w:val="BC5FBC" w:themeColor="hyperlink"/>
      <w:u w:val="single"/>
    </w:rPr>
  </w:style>
  <w:style w:type="table" w:styleId="PlainTable4">
    <w:name w:val="Plain Table 4"/>
    <w:basedOn w:val="TableNormal"/>
    <w:uiPriority w:val="44"/>
    <w:rsid w:val="006F2C7C"/>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6F2C7C"/>
    <w:pPr>
      <w:pBdr>
        <w:top w:val="none" w:sz="0" w:space="0" w:color="auto"/>
        <w:bottom w:val="none" w:sz="0" w:space="0" w:color="auto"/>
      </w:pBdr>
      <w:shd w:val="clear" w:color="auto" w:fill="auto"/>
      <w:spacing w:before="480" w:after="0" w:line="276" w:lineRule="auto"/>
      <w:contextualSpacing w:val="0"/>
      <w:jc w:val="left"/>
      <w:outlineLvl w:val="9"/>
    </w:pPr>
    <w:rPr>
      <w:b/>
      <w:bCs/>
      <w:color w:val="4C264C" w:themeColor="accent1" w:themeShade="BF"/>
      <w:sz w:val="28"/>
      <w:szCs w:val="28"/>
    </w:rPr>
  </w:style>
  <w:style w:type="paragraph" w:styleId="TOC1">
    <w:name w:val="toc 1"/>
    <w:basedOn w:val="Normal"/>
    <w:next w:val="Normal"/>
    <w:autoRedefine/>
    <w:uiPriority w:val="39"/>
    <w:unhideWhenUsed/>
    <w:rsid w:val="006F2C7C"/>
    <w:pPr>
      <w:spacing w:before="120" w:after="0"/>
    </w:pPr>
    <w:rPr>
      <w:b/>
      <w:bCs/>
      <w:sz w:val="24"/>
      <w:szCs w:val="24"/>
    </w:rPr>
  </w:style>
  <w:style w:type="paragraph" w:styleId="TOC2">
    <w:name w:val="toc 2"/>
    <w:basedOn w:val="Normal"/>
    <w:next w:val="Normal"/>
    <w:autoRedefine/>
    <w:uiPriority w:val="39"/>
    <w:unhideWhenUsed/>
    <w:rsid w:val="006F2C7C"/>
    <w:pPr>
      <w:spacing w:after="0"/>
      <w:ind w:left="200"/>
    </w:pPr>
    <w:rPr>
      <w:b/>
      <w:bCs/>
      <w:sz w:val="22"/>
      <w:szCs w:val="22"/>
    </w:rPr>
  </w:style>
  <w:style w:type="paragraph" w:styleId="TOC3">
    <w:name w:val="toc 3"/>
    <w:basedOn w:val="Normal"/>
    <w:next w:val="Normal"/>
    <w:autoRedefine/>
    <w:uiPriority w:val="39"/>
    <w:semiHidden/>
    <w:unhideWhenUsed/>
    <w:rsid w:val="006F2C7C"/>
    <w:pPr>
      <w:spacing w:after="0"/>
      <w:ind w:left="400"/>
    </w:pPr>
    <w:rPr>
      <w:sz w:val="22"/>
      <w:szCs w:val="22"/>
    </w:rPr>
  </w:style>
  <w:style w:type="paragraph" w:styleId="TOC4">
    <w:name w:val="toc 4"/>
    <w:basedOn w:val="Normal"/>
    <w:next w:val="Normal"/>
    <w:autoRedefine/>
    <w:uiPriority w:val="39"/>
    <w:semiHidden/>
    <w:unhideWhenUsed/>
    <w:rsid w:val="006F2C7C"/>
    <w:pPr>
      <w:spacing w:after="0"/>
      <w:ind w:left="600"/>
    </w:pPr>
  </w:style>
  <w:style w:type="paragraph" w:styleId="TOC5">
    <w:name w:val="toc 5"/>
    <w:basedOn w:val="Normal"/>
    <w:next w:val="Normal"/>
    <w:autoRedefine/>
    <w:uiPriority w:val="39"/>
    <w:semiHidden/>
    <w:unhideWhenUsed/>
    <w:rsid w:val="006F2C7C"/>
    <w:pPr>
      <w:spacing w:after="0"/>
      <w:ind w:left="800"/>
    </w:pPr>
  </w:style>
  <w:style w:type="paragraph" w:styleId="TOC6">
    <w:name w:val="toc 6"/>
    <w:basedOn w:val="Normal"/>
    <w:next w:val="Normal"/>
    <w:autoRedefine/>
    <w:uiPriority w:val="39"/>
    <w:semiHidden/>
    <w:unhideWhenUsed/>
    <w:rsid w:val="006F2C7C"/>
    <w:pPr>
      <w:spacing w:after="0"/>
      <w:ind w:left="1000"/>
    </w:pPr>
  </w:style>
  <w:style w:type="paragraph" w:styleId="TOC7">
    <w:name w:val="toc 7"/>
    <w:basedOn w:val="Normal"/>
    <w:next w:val="Normal"/>
    <w:autoRedefine/>
    <w:uiPriority w:val="39"/>
    <w:semiHidden/>
    <w:unhideWhenUsed/>
    <w:rsid w:val="006F2C7C"/>
    <w:pPr>
      <w:spacing w:after="0"/>
      <w:ind w:left="1200"/>
    </w:pPr>
  </w:style>
  <w:style w:type="paragraph" w:styleId="TOC8">
    <w:name w:val="toc 8"/>
    <w:basedOn w:val="Normal"/>
    <w:next w:val="Normal"/>
    <w:autoRedefine/>
    <w:uiPriority w:val="39"/>
    <w:semiHidden/>
    <w:unhideWhenUsed/>
    <w:rsid w:val="006F2C7C"/>
    <w:pPr>
      <w:spacing w:after="0"/>
      <w:ind w:left="1400"/>
    </w:pPr>
  </w:style>
  <w:style w:type="paragraph" w:styleId="TOC9">
    <w:name w:val="toc 9"/>
    <w:basedOn w:val="Normal"/>
    <w:next w:val="Normal"/>
    <w:autoRedefine/>
    <w:uiPriority w:val="39"/>
    <w:semiHidden/>
    <w:unhideWhenUsed/>
    <w:rsid w:val="006F2C7C"/>
    <w:pPr>
      <w:spacing w:after="0"/>
      <w:ind w:left="1600"/>
    </w:pPr>
  </w:style>
  <w:style w:type="character" w:styleId="PageNumber">
    <w:name w:val="page number"/>
    <w:basedOn w:val="DefaultParagraphFont"/>
    <w:uiPriority w:val="99"/>
    <w:semiHidden/>
    <w:unhideWhenUsed/>
    <w:rsid w:val="00B67A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hyperlink" Target="https://www.ruby-lang.org/en/documentation/installation/"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hyperlink" Target="https://github.com/trulia/hologram"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styles" Target="style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microsoft.com/office/2007/relationships/hdphoto" Target="media/hdphoto1.wdp"/><Relationship Id="rId13" Type="http://schemas.openxmlformats.org/officeDocument/2006/relationships/image" Target="media/image3.png"/><Relationship Id="rId14" Type="http://schemas.openxmlformats.org/officeDocument/2006/relationships/hyperlink" Target="https://nodejs.org/en/download/" TargetMode="External"/><Relationship Id="rId15" Type="http://schemas.openxmlformats.org/officeDocument/2006/relationships/image" Target="media/image4.png"/><Relationship Id="rId16" Type="http://schemas.openxmlformats.org/officeDocument/2006/relationships/hyperlink" Target="https://git-scm.com/downloads" TargetMode="External"/><Relationship Id="rId17" Type="http://schemas.openxmlformats.org/officeDocument/2006/relationships/image" Target="media/image5.png"/><Relationship Id="rId18" Type="http://schemas.openxmlformats.org/officeDocument/2006/relationships/hyperlink" Target="http://windows.github.com" TargetMode="External"/><Relationship Id="rId1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amin/Library/Containers/com.microsoft.Word/Data/Library/Caches/TM10002089/Brochure.dotx" TargetMode="External"/></Relationships>
</file>

<file path=word/theme/theme1.xml><?xml version="1.0" encoding="utf-8"?>
<a:theme xmlns:a="http://schemas.openxmlformats.org/drawingml/2006/main" name="Advantage Brochur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Corbel">
      <a:majorFont>
        <a:latin typeface="Corbel" panose="020B0503020204020204"/>
        <a:ea typeface=""/>
        <a:cs typeface=""/>
        <a:font script="Jpan" typeface="メイリオ"/>
        <a:font script="Hang" typeface="맑은 고딕"/>
        <a:font script="Hans" typeface="微软雅黑"/>
        <a:font script="Hant" typeface="微軟正黑體"/>
      </a:majorFont>
      <a:minorFont>
        <a:latin typeface="Corbel" panose="020B0503020204020204"/>
        <a:ea typeface=""/>
        <a:cs typeface=""/>
        <a:font script="Jpan" typeface="メイリオ"/>
        <a:font script="Hang" typeface="맑은 고딕"/>
        <a:font script="Hans" typeface="微软雅黑"/>
        <a:font script="Hant" typeface="微軟正黑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C467C137A7CDE448CB0A43503782328" ma:contentTypeVersion="0" ma:contentTypeDescription="Create a new document." ma:contentTypeScope="" ma:versionID="de552b6ceab69ff67b686e55c33bb386">
  <xsd:schema xmlns:xsd="http://www.w3.org/2001/XMLSchema" xmlns:xs="http://www.w3.org/2001/XMLSchema" xmlns:p="http://schemas.microsoft.com/office/2006/metadata/properties" targetNamespace="http://schemas.microsoft.com/office/2006/metadata/properties" ma:root="true" ma:fieldsID="0a2704e1be08ca60c210816e8ff5151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DAACA56-6547-4F01-94B0-3BD1AE9C7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61290F5A-49DE-486C-9281-3D7A745E981C}">
  <ds:schemaRefs>
    <ds:schemaRef ds:uri="http://schemas.microsoft.com/sharepoint/v3/contenttype/forms"/>
  </ds:schemaRefs>
</ds:datastoreItem>
</file>

<file path=customXml/itemProps3.xml><?xml version="1.0" encoding="utf-8"?>
<ds:datastoreItem xmlns:ds="http://schemas.openxmlformats.org/officeDocument/2006/customXml" ds:itemID="{29741E19-5A77-4B3B-9DB8-733443C973A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1FA6D26-C184-8945-A6A6-8A2DCCF9C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Brochure.dotx</Template>
  <TotalTime>48</TotalTime>
  <Pages>19</Pages>
  <Words>1385</Words>
  <Characters>7899</Characters>
  <Application>Microsoft Macintosh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 Shariati</dc:creator>
  <cp:keywords/>
  <dc:description/>
  <cp:lastModifiedBy>Amin Shariati</cp:lastModifiedBy>
  <cp:revision>22</cp:revision>
  <dcterms:created xsi:type="dcterms:W3CDTF">2016-02-21T03:41:00Z</dcterms:created>
  <dcterms:modified xsi:type="dcterms:W3CDTF">2016-02-23T14:58:00Z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0x0101009C467C137A7CDE448CB0A43503782328</vt:lpwstr>
  </property>
  <property fmtid="{D5CDD505-2E9C-101B-9397-08002B2CF9AE}" pid="3" name="AssetID">
    <vt:lpwstr>TF10002065</vt:lpwstr>
  </property>
</Properties>
</file>